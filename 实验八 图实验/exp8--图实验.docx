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DB" w:rsidRPr="00FB6A65" w:rsidRDefault="003F10DB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>
        <w:rPr>
          <w:rFonts w:cs="宋体" w:hint="eastAsia"/>
          <w:sz w:val="30"/>
          <w:szCs w:val="30"/>
        </w:rPr>
        <w:t>八</w:t>
      </w:r>
      <w:r w:rsidRPr="00FB6A65">
        <w:rPr>
          <w:sz w:val="30"/>
          <w:szCs w:val="30"/>
        </w:rPr>
        <w:t xml:space="preserve"> </w:t>
      </w:r>
      <w:r>
        <w:rPr>
          <w:rFonts w:cs="宋体" w:hint="eastAsia"/>
          <w:sz w:val="30"/>
          <w:szCs w:val="30"/>
        </w:rPr>
        <w:t>图</w:t>
      </w:r>
      <w:r w:rsidRPr="00FB6A65">
        <w:rPr>
          <w:rFonts w:cs="宋体" w:hint="eastAsia"/>
          <w:sz w:val="30"/>
          <w:szCs w:val="30"/>
        </w:rPr>
        <w:t>实验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341158" w:rsidRDefault="003F10DB" w:rsidP="00B332F3">
      <w:pPr>
        <w:rPr>
          <w:rFonts w:cs="Times New Roman"/>
          <w:sz w:val="30"/>
          <w:szCs w:val="30"/>
        </w:rPr>
      </w:pPr>
      <w:r w:rsidRPr="00341158">
        <w:rPr>
          <w:sz w:val="30"/>
          <w:szCs w:val="30"/>
        </w:rPr>
        <w:t xml:space="preserve">8.1 </w:t>
      </w:r>
      <w:r w:rsidRPr="00341158">
        <w:rPr>
          <w:rFonts w:cs="宋体" w:hint="eastAsia"/>
          <w:sz w:val="30"/>
          <w:szCs w:val="30"/>
        </w:rPr>
        <w:t>实验目的</w:t>
      </w:r>
    </w:p>
    <w:p w:rsidR="003F10DB" w:rsidRPr="00341158" w:rsidRDefault="003F10D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 xml:space="preserve">(1) </w:t>
      </w:r>
      <w:r w:rsidRPr="00341158">
        <w:rPr>
          <w:rFonts w:cs="宋体" w:hint="eastAsia"/>
          <w:sz w:val="24"/>
          <w:szCs w:val="24"/>
        </w:rPr>
        <w:t>掌握图的基本概念。</w:t>
      </w:r>
    </w:p>
    <w:p w:rsidR="003F10DB" w:rsidRPr="00341158" w:rsidRDefault="003F10D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 xml:space="preserve">(2) </w:t>
      </w:r>
      <w:r w:rsidRPr="00341158">
        <w:rPr>
          <w:rFonts w:cs="宋体" w:hint="eastAsia"/>
          <w:sz w:val="24"/>
          <w:szCs w:val="24"/>
        </w:rPr>
        <w:t>掌握图的存储结构的设计与实现，基本运算的实现。</w:t>
      </w:r>
    </w:p>
    <w:p w:rsidR="003F10DB" w:rsidRPr="00341158" w:rsidRDefault="003F10DB" w:rsidP="00B332F3">
      <w:pPr>
        <w:rPr>
          <w:rFonts w:cs="Times New Roman"/>
          <w:sz w:val="24"/>
          <w:szCs w:val="24"/>
        </w:rPr>
      </w:pPr>
      <w:r w:rsidRPr="00341158">
        <w:rPr>
          <w:sz w:val="24"/>
          <w:szCs w:val="24"/>
        </w:rPr>
        <w:t xml:space="preserve">(3) </w:t>
      </w:r>
      <w:r w:rsidRPr="00341158">
        <w:rPr>
          <w:rFonts w:cs="宋体" w:hint="eastAsia"/>
          <w:sz w:val="24"/>
          <w:szCs w:val="24"/>
        </w:rPr>
        <w:t>熟练掌握图的两种遍历算法、遍历生成树及遍历算法的应用。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B6122A" w:rsidRDefault="003F10DB" w:rsidP="00B6122A">
      <w:pPr>
        <w:rPr>
          <w:rFonts w:cs="Times New Roman"/>
          <w:sz w:val="30"/>
          <w:szCs w:val="30"/>
        </w:rPr>
      </w:pPr>
      <w:r w:rsidRPr="00B6122A">
        <w:rPr>
          <w:sz w:val="30"/>
          <w:szCs w:val="30"/>
        </w:rPr>
        <w:t xml:space="preserve">8.2 </w:t>
      </w:r>
      <w:r w:rsidRPr="00B6122A">
        <w:rPr>
          <w:rFonts w:cs="宋体" w:hint="eastAsia"/>
          <w:sz w:val="30"/>
          <w:szCs w:val="30"/>
        </w:rPr>
        <w:t>实验任务</w:t>
      </w:r>
    </w:p>
    <w:p w:rsidR="003F10DB" w:rsidRPr="00376EB1" w:rsidRDefault="003F10DB" w:rsidP="00376EB1">
      <w:pPr>
        <w:ind w:firstLineChars="200" w:firstLine="31680"/>
        <w:rPr>
          <w:rFonts w:cs="Times New Roman"/>
          <w:sz w:val="24"/>
          <w:szCs w:val="24"/>
        </w:rPr>
      </w:pPr>
      <w:r w:rsidRPr="00376EB1">
        <w:rPr>
          <w:rFonts w:cs="宋体" w:hint="eastAsia"/>
          <w:sz w:val="24"/>
          <w:szCs w:val="24"/>
        </w:rPr>
        <w:t>分别设计图（网）的邻接矩阵、邻接表存储结构，编写算法实现下列问题的求解。</w:t>
      </w:r>
    </w:p>
    <w:p w:rsidR="003F10DB" w:rsidRPr="00A81A40" w:rsidRDefault="003F10DB" w:rsidP="00A81A40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．</w:t>
      </w:r>
      <w:r w:rsidRPr="00A81A40">
        <w:rPr>
          <w:rFonts w:cs="宋体" w:hint="eastAsia"/>
          <w:sz w:val="24"/>
          <w:szCs w:val="24"/>
        </w:rPr>
        <w:t>打印出图（网）的两种遍历序。</w:t>
      </w:r>
    </w:p>
    <w:p w:rsidR="003F10DB" w:rsidRPr="00A81A40" w:rsidRDefault="003F10DB" w:rsidP="00A81A40">
      <w:pPr>
        <w:ind w:firstLineChars="200" w:firstLine="31680"/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实验测试数据基本要求：</w:t>
      </w:r>
    </w:p>
    <w:p w:rsidR="003F10DB" w:rsidRPr="00A81A40" w:rsidRDefault="003F10DB" w:rsidP="00A81A4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:rsidR="003F10DB" w:rsidRPr="00A81A40" w:rsidRDefault="003F10DB" w:rsidP="00A81A4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udg115.grp</w:t>
      </w:r>
    </w:p>
    <w:p w:rsidR="003F10DB" w:rsidRPr="00A81A40" w:rsidRDefault="003F10DB" w:rsidP="00A81A4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dg6.grp</w:t>
      </w:r>
    </w:p>
    <w:p w:rsidR="003F10DB" w:rsidRPr="00A81A40" w:rsidRDefault="003F10DB" w:rsidP="00A81A40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</w:t>
      </w:r>
      <w:r w:rsidRPr="00A81A40">
        <w:rPr>
          <w:sz w:val="24"/>
          <w:szCs w:val="24"/>
        </w:rPr>
        <w:t>f14.grp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3F10DB" w:rsidP="00BB167A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．</w:t>
      </w:r>
      <w:r w:rsidRPr="00BB167A">
        <w:rPr>
          <w:rFonts w:cs="宋体" w:hint="eastAsia"/>
          <w:sz w:val="24"/>
          <w:szCs w:val="24"/>
        </w:rPr>
        <w:t>求给定图中的边（或弧）的数目。</w:t>
      </w:r>
      <w:r w:rsidRPr="00BB167A">
        <w:rPr>
          <w:rFonts w:cs="Times New Roman"/>
          <w:sz w:val="24"/>
          <w:szCs w:val="24"/>
        </w:rPr>
        <w:tab/>
      </w:r>
      <w:r w:rsidRPr="00BB167A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:rsidR="003F10DB" w:rsidRPr="00A81A40" w:rsidRDefault="003F10DB" w:rsidP="00BB167A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udg115.grp</w:t>
      </w:r>
    </w:p>
    <w:p w:rsidR="003F10DB" w:rsidRPr="00A81A40" w:rsidRDefault="003F10DB" w:rsidP="00BB167A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dg6.grp</w:t>
      </w:r>
    </w:p>
    <w:p w:rsidR="003F10DB" w:rsidRPr="00A81A40" w:rsidRDefault="003F10DB" w:rsidP="00BB167A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</w:t>
      </w:r>
      <w:r w:rsidRPr="00A81A40">
        <w:rPr>
          <w:sz w:val="24"/>
          <w:szCs w:val="24"/>
        </w:rPr>
        <w:t>f14.grp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 w:rsidP="008118BF">
      <w:pPr>
        <w:ind w:left="31680" w:hangingChars="150" w:firstLine="316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cs="宋体" w:hint="eastAsia"/>
          <w:sz w:val="24"/>
          <w:szCs w:val="24"/>
        </w:rPr>
        <w:t>．</w:t>
      </w:r>
      <w:r w:rsidRPr="00534E57">
        <w:rPr>
          <w:rFonts w:cs="宋体" w:hint="eastAsia"/>
          <w:sz w:val="24"/>
          <w:szCs w:val="24"/>
        </w:rPr>
        <w:t>对给定的图</w:t>
      </w:r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及出发点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，设计算法从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出发深度</w:t>
      </w:r>
      <w:r>
        <w:rPr>
          <w:rFonts w:cs="宋体" w:hint="eastAsia"/>
          <w:sz w:val="24"/>
          <w:szCs w:val="24"/>
        </w:rPr>
        <w:t>优先</w:t>
      </w:r>
      <w:r w:rsidRPr="00534E57">
        <w:rPr>
          <w:rFonts w:cs="宋体" w:hint="eastAsia"/>
          <w:sz w:val="24"/>
          <w:szCs w:val="24"/>
        </w:rPr>
        <w:t>遍历图</w:t>
      </w:r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，并构造出相应的生成树</w:t>
      </w:r>
      <w:r>
        <w:rPr>
          <w:rFonts w:cs="宋体" w:hint="eastAsia"/>
          <w:sz w:val="24"/>
          <w:szCs w:val="24"/>
        </w:rPr>
        <w:t>或生成森林</w:t>
      </w:r>
      <w:r w:rsidRPr="00534E57">
        <w:rPr>
          <w:rFonts w:cs="宋体"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3F10DB" w:rsidRDefault="003F10DB" w:rsidP="008118BF">
      <w:pPr>
        <w:ind w:leftChars="228" w:left="31680"/>
        <w:rPr>
          <w:rFonts w:cs="Times New Roman"/>
          <w:sz w:val="24"/>
          <w:szCs w:val="24"/>
        </w:rPr>
      </w:pPr>
      <w:r w:rsidRPr="00BB167A">
        <w:rPr>
          <w:rFonts w:cs="宋体" w:hint="eastAsia"/>
          <w:sz w:val="24"/>
          <w:szCs w:val="24"/>
        </w:rPr>
        <w:t>实验测试数据基本要求：</w:t>
      </w:r>
    </w:p>
    <w:p w:rsidR="003F10DB" w:rsidRPr="00A81A40" w:rsidRDefault="003F10DB" w:rsidP="00031E5D">
      <w:pPr>
        <w:ind w:left="31680" w:hangingChars="200" w:firstLine="31680"/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:rsidR="003F10DB" w:rsidRPr="00A81A40" w:rsidRDefault="003F10DB" w:rsidP="00C8506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dg6.grp</w:t>
      </w:r>
    </w:p>
    <w:p w:rsidR="003F10DB" w:rsidRPr="00A81A40" w:rsidRDefault="003F10DB" w:rsidP="00C8506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un8.grp</w:t>
      </w:r>
    </w:p>
    <w:p w:rsidR="003F10DB" w:rsidRPr="00A81A40" w:rsidRDefault="003F10DB" w:rsidP="00C8506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 w:rsidP="008118BF">
      <w:pPr>
        <w:ind w:left="31680" w:hangingChars="150" w:firstLine="3168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．</w:t>
      </w:r>
      <w:r w:rsidRPr="00534E57">
        <w:rPr>
          <w:rFonts w:cs="宋体" w:hint="eastAsia"/>
          <w:sz w:val="24"/>
          <w:szCs w:val="24"/>
        </w:rPr>
        <w:t>对给定的图</w:t>
      </w:r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及出发点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，设计算法从</w:t>
      </w:r>
      <w:r w:rsidRPr="00534E57">
        <w:rPr>
          <w:sz w:val="24"/>
          <w:szCs w:val="24"/>
        </w:rPr>
        <w:t>V0</w:t>
      </w:r>
      <w:r w:rsidRPr="00534E57">
        <w:rPr>
          <w:rFonts w:cs="宋体" w:hint="eastAsia"/>
          <w:sz w:val="24"/>
          <w:szCs w:val="24"/>
        </w:rPr>
        <w:t>出发</w:t>
      </w:r>
      <w:r>
        <w:rPr>
          <w:rFonts w:cs="宋体" w:hint="eastAsia"/>
          <w:sz w:val="24"/>
          <w:szCs w:val="24"/>
        </w:rPr>
        <w:t>广度优先</w:t>
      </w:r>
      <w:r w:rsidRPr="00534E57">
        <w:rPr>
          <w:rFonts w:cs="宋体" w:hint="eastAsia"/>
          <w:sz w:val="24"/>
          <w:szCs w:val="24"/>
        </w:rPr>
        <w:t>遍历图</w:t>
      </w:r>
      <w:r w:rsidRPr="00534E57">
        <w:rPr>
          <w:sz w:val="24"/>
          <w:szCs w:val="24"/>
        </w:rPr>
        <w:t>G</w:t>
      </w:r>
      <w:r w:rsidRPr="00534E57">
        <w:rPr>
          <w:rFonts w:cs="宋体" w:hint="eastAsia"/>
          <w:sz w:val="24"/>
          <w:szCs w:val="24"/>
        </w:rPr>
        <w:t>，并构造出相应的生成树</w:t>
      </w:r>
      <w:r>
        <w:rPr>
          <w:rFonts w:cs="宋体" w:hint="eastAsia"/>
          <w:sz w:val="24"/>
          <w:szCs w:val="24"/>
        </w:rPr>
        <w:t>或生成森林</w:t>
      </w:r>
      <w:r w:rsidRPr="00534E57">
        <w:rPr>
          <w:rFonts w:cs="宋体"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3F10DB" w:rsidRPr="00A81A40" w:rsidRDefault="003F10DB" w:rsidP="00FE71B0">
      <w:pPr>
        <w:ind w:left="31680" w:hangingChars="200" w:firstLine="31680"/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udg8.grp</w:t>
      </w:r>
    </w:p>
    <w:p w:rsidR="003F10DB" w:rsidRPr="00A81A40" w:rsidRDefault="003F10DB" w:rsidP="00FE71B0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dg6.grp</w:t>
      </w:r>
    </w:p>
    <w:p w:rsidR="003F10DB" w:rsidRPr="00A81A40" w:rsidRDefault="003F10DB" w:rsidP="00FE71B0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un8.grp</w:t>
      </w:r>
    </w:p>
    <w:p w:rsidR="003F10DB" w:rsidRPr="00A81A40" w:rsidRDefault="003F10DB" w:rsidP="00FE71B0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3F10DB" w:rsidP="006A2D8F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cs="宋体" w:hint="eastAsia"/>
          <w:sz w:val="24"/>
          <w:szCs w:val="24"/>
        </w:rPr>
        <w:t>．实现</w:t>
      </w:r>
      <w:r>
        <w:rPr>
          <w:sz w:val="24"/>
          <w:szCs w:val="24"/>
        </w:rPr>
        <w:t>Prim</w:t>
      </w:r>
      <w:r>
        <w:rPr>
          <w:rFonts w:cs="宋体" w:hint="eastAsia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的最小生成树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</w:t>
      </w:r>
      <w:r>
        <w:rPr>
          <w:sz w:val="24"/>
          <w:szCs w:val="24"/>
        </w:rPr>
        <w:t>n6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6A2D8F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3F10DB" w:rsidP="006A2D8F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cs="宋体" w:hint="eastAsia"/>
          <w:sz w:val="24"/>
          <w:szCs w:val="24"/>
        </w:rPr>
        <w:t>．实现</w:t>
      </w:r>
      <w:r>
        <w:rPr>
          <w:sz w:val="24"/>
          <w:szCs w:val="24"/>
        </w:rPr>
        <w:t>Kruskal</w:t>
      </w:r>
      <w:r>
        <w:rPr>
          <w:rFonts w:cs="宋体" w:hint="eastAsia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的最小生成树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</w:t>
      </w:r>
      <w:r>
        <w:rPr>
          <w:sz w:val="24"/>
          <w:szCs w:val="24"/>
        </w:rPr>
        <w:t>n6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6A2D8F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3F10DB" w:rsidP="00160AC7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cs="宋体" w:hint="eastAsia"/>
          <w:sz w:val="24"/>
          <w:szCs w:val="24"/>
        </w:rPr>
        <w:t>．实现</w:t>
      </w:r>
      <w:r w:rsidRPr="00160AC7">
        <w:rPr>
          <w:sz w:val="24"/>
          <w:szCs w:val="24"/>
        </w:rPr>
        <w:t>Dijkstra</w:t>
      </w:r>
      <w:r>
        <w:rPr>
          <w:rFonts w:cs="宋体" w:hint="eastAsia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指定顶点到其余顶点之间的最短路径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</w:t>
      </w:r>
      <w:r>
        <w:rPr>
          <w:sz w:val="24"/>
          <w:szCs w:val="24"/>
        </w:rPr>
        <w:t>n6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160AC7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557BCA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dn8.grp</w:t>
      </w:r>
    </w:p>
    <w:p w:rsidR="003F10DB" w:rsidRPr="00A81A40" w:rsidRDefault="003F10DB" w:rsidP="00557BCA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A81A40" w:rsidRDefault="003F10DB" w:rsidP="009410AC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cs="宋体" w:hint="eastAsia"/>
          <w:sz w:val="24"/>
          <w:szCs w:val="24"/>
        </w:rPr>
        <w:t>．实现</w:t>
      </w:r>
      <w:r>
        <w:rPr>
          <w:sz w:val="24"/>
          <w:szCs w:val="24"/>
        </w:rPr>
        <w:t>Floyd</w:t>
      </w:r>
      <w:r>
        <w:rPr>
          <w:rFonts w:cs="宋体" w:hint="eastAsia"/>
          <w:sz w:val="24"/>
          <w:szCs w:val="24"/>
        </w:rPr>
        <w:t>算法，求解下列给定图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各顶点之间的最短路径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ud</w:t>
      </w:r>
      <w:r>
        <w:rPr>
          <w:sz w:val="24"/>
          <w:szCs w:val="24"/>
        </w:rPr>
        <w:t>n6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9410AC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u</w:t>
      </w:r>
      <w:r>
        <w:rPr>
          <w:sz w:val="24"/>
          <w:szCs w:val="24"/>
        </w:rPr>
        <w:t>n8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9410AC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dn8.grp</w:t>
      </w:r>
    </w:p>
    <w:p w:rsidR="003F10DB" w:rsidRPr="00A81A40" w:rsidRDefault="003F10DB" w:rsidP="009410AC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cs="宋体" w:hint="eastAsia"/>
          <w:sz w:val="24"/>
          <w:szCs w:val="24"/>
        </w:rPr>
        <w:t>．设计算法求解下列给定图</w:t>
      </w:r>
      <w:r>
        <w:rPr>
          <w:sz w:val="24"/>
          <w:szCs w:val="24"/>
        </w:rPr>
        <w:t>G</w:t>
      </w:r>
      <w:r>
        <w:rPr>
          <w:rFonts w:cs="宋体" w:hint="eastAsia"/>
          <w:sz w:val="24"/>
          <w:szCs w:val="24"/>
        </w:rPr>
        <w:t>的拓扑序列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</w:p>
    <w:p w:rsidR="003F10DB" w:rsidRPr="00A81A40" w:rsidRDefault="003F10DB" w:rsidP="00BA0014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top6dg1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BA0014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top7dg1</w:t>
      </w:r>
      <w:r w:rsidRPr="00A81A40">
        <w:rPr>
          <w:sz w:val="24"/>
          <w:szCs w:val="24"/>
        </w:rPr>
        <w:t>.grp</w:t>
      </w:r>
    </w:p>
    <w:p w:rsidR="003F10DB" w:rsidRPr="00A81A40" w:rsidRDefault="003F10DB" w:rsidP="008161C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第三组数据：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dn8.grp</w:t>
      </w:r>
    </w:p>
    <w:p w:rsidR="003F10DB" w:rsidRPr="00A81A40" w:rsidRDefault="003F10DB" w:rsidP="008161C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第四组数据：</w:t>
      </w:r>
      <w:r>
        <w:rPr>
          <w:sz w:val="24"/>
          <w:szCs w:val="24"/>
        </w:rPr>
        <w:t xml:space="preserve"> dn10</w:t>
      </w:r>
      <w:r w:rsidRPr="00A81A40">
        <w:rPr>
          <w:sz w:val="24"/>
          <w:szCs w:val="24"/>
        </w:rPr>
        <w:t>.grp</w:t>
      </w:r>
    </w:p>
    <w:p w:rsidR="003F10DB" w:rsidRPr="008161C8" w:rsidRDefault="003F10DB">
      <w:pPr>
        <w:rPr>
          <w:rFonts w:cs="Times New Roman"/>
          <w:sz w:val="24"/>
          <w:szCs w:val="24"/>
        </w:rPr>
      </w:pPr>
    </w:p>
    <w:p w:rsidR="003F10DB" w:rsidRDefault="003F10DB" w:rsidP="008161C8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cs="宋体" w:hint="eastAsia"/>
          <w:sz w:val="24"/>
          <w:szCs w:val="24"/>
        </w:rPr>
        <w:t>．设计算法求解下列给定</w:t>
      </w:r>
      <w:r>
        <w:rPr>
          <w:sz w:val="24"/>
          <w:szCs w:val="24"/>
        </w:rPr>
        <w:t>AOE</w:t>
      </w:r>
      <w:r>
        <w:rPr>
          <w:rFonts w:cs="宋体" w:hint="eastAsia"/>
          <w:sz w:val="24"/>
          <w:szCs w:val="24"/>
        </w:rPr>
        <w:t>网的关键路径</w:t>
      </w:r>
      <w:r w:rsidRPr="00534E57">
        <w:rPr>
          <w:rFonts w:cs="宋体" w:hint="eastAsia"/>
          <w:sz w:val="24"/>
          <w:szCs w:val="24"/>
        </w:rPr>
        <w:t>。</w:t>
      </w:r>
      <w:r w:rsidRPr="00534E57">
        <w:rPr>
          <w:rFonts w:cs="Times New Roman"/>
          <w:sz w:val="24"/>
          <w:szCs w:val="24"/>
        </w:rPr>
        <w:tab/>
      </w:r>
      <w:r w:rsidRPr="00534E57">
        <w:rPr>
          <w:rFonts w:cs="宋体" w:hint="eastAsia"/>
          <w:sz w:val="24"/>
          <w:szCs w:val="24"/>
        </w:rPr>
        <w:t>实验测试数据基本要求：</w:t>
      </w:r>
    </w:p>
    <w:p w:rsidR="003F10DB" w:rsidRPr="00A81A40" w:rsidRDefault="003F10DB" w:rsidP="008161C8">
      <w:pPr>
        <w:rPr>
          <w:rFonts w:cs="Times New Roman"/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第一组数据：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dn8.grp</w:t>
      </w:r>
    </w:p>
    <w:p w:rsidR="003F10DB" w:rsidRPr="00A81A40" w:rsidRDefault="003F10DB" w:rsidP="008161C8">
      <w:pPr>
        <w:rPr>
          <w:sz w:val="24"/>
          <w:szCs w:val="24"/>
        </w:rPr>
      </w:pPr>
      <w:r w:rsidRPr="00A81A40">
        <w:rPr>
          <w:rFonts w:cs="宋体" w:hint="eastAsia"/>
          <w:sz w:val="24"/>
          <w:szCs w:val="24"/>
        </w:rPr>
        <w:t>第二组数据：</w:t>
      </w:r>
      <w:r w:rsidRPr="00A81A40">
        <w:rPr>
          <w:sz w:val="24"/>
          <w:szCs w:val="24"/>
        </w:rPr>
        <w:t xml:space="preserve"> </w:t>
      </w:r>
      <w:r>
        <w:rPr>
          <w:sz w:val="24"/>
          <w:szCs w:val="24"/>
        </w:rPr>
        <w:t>dn10</w:t>
      </w:r>
      <w:r w:rsidRPr="00A81A40">
        <w:rPr>
          <w:sz w:val="24"/>
          <w:szCs w:val="24"/>
        </w:rPr>
        <w:t>.grp</w:t>
      </w:r>
    </w:p>
    <w:p w:rsidR="003F10DB" w:rsidRPr="008161C8" w:rsidRDefault="003F10DB">
      <w:pPr>
        <w:rPr>
          <w:rFonts w:cs="Times New Roman"/>
          <w:sz w:val="24"/>
          <w:szCs w:val="24"/>
        </w:rPr>
      </w:pPr>
    </w:p>
    <w:p w:rsidR="003F10DB" w:rsidRPr="00341158" w:rsidRDefault="003F10DB" w:rsidP="00F038C3">
      <w:pPr>
        <w:rPr>
          <w:rFonts w:cs="Times New Roman"/>
          <w:sz w:val="30"/>
          <w:szCs w:val="30"/>
        </w:rPr>
      </w:pPr>
      <w:r w:rsidRPr="00341158">
        <w:rPr>
          <w:sz w:val="30"/>
          <w:szCs w:val="30"/>
        </w:rPr>
        <w:t>8.</w:t>
      </w:r>
      <w:r>
        <w:rPr>
          <w:sz w:val="30"/>
          <w:szCs w:val="30"/>
        </w:rPr>
        <w:t>3</w:t>
      </w:r>
      <w:r w:rsidRPr="00341158">
        <w:rPr>
          <w:sz w:val="30"/>
          <w:szCs w:val="30"/>
        </w:rPr>
        <w:t xml:space="preserve"> </w:t>
      </w:r>
      <w:r w:rsidRPr="00341158">
        <w:rPr>
          <w:rFonts w:cs="宋体" w:hint="eastAsia"/>
          <w:sz w:val="30"/>
          <w:szCs w:val="30"/>
        </w:rPr>
        <w:t>实验</w:t>
      </w:r>
      <w:r>
        <w:rPr>
          <w:rFonts w:cs="宋体" w:hint="eastAsia"/>
          <w:sz w:val="30"/>
          <w:szCs w:val="30"/>
        </w:rPr>
        <w:t>说明</w:t>
      </w:r>
    </w:p>
    <w:p w:rsidR="003F10DB" w:rsidRDefault="003F10DB" w:rsidP="00D0358C">
      <w:pPr>
        <w:ind w:firstLine="420"/>
        <w:rPr>
          <w:rFonts w:cs="Times New Roman"/>
          <w:sz w:val="24"/>
          <w:szCs w:val="24"/>
        </w:rPr>
      </w:pPr>
      <w:r w:rsidRPr="00D0358C">
        <w:rPr>
          <w:rFonts w:cs="宋体" w:hint="eastAsia"/>
          <w:sz w:val="24"/>
          <w:szCs w:val="24"/>
        </w:rPr>
        <w:t>这里介绍一种从文本文件读入图的数据创建图的方法，这样我们可以按照指定的格式，先从容地准备好数据，然后由程序自动读入数据来创建图。</w:t>
      </w:r>
    </w:p>
    <w:p w:rsidR="003F10DB" w:rsidRDefault="003F10DB" w:rsidP="00D0358C">
      <w:pPr>
        <w:ind w:firstLine="420"/>
        <w:rPr>
          <w:rFonts w:cs="Times New Roman"/>
          <w:sz w:val="24"/>
          <w:szCs w:val="24"/>
        </w:rPr>
      </w:pPr>
      <w:r w:rsidRPr="0032034E">
        <w:rPr>
          <w:sz w:val="24"/>
          <w:szCs w:val="24"/>
        </w:rPr>
        <w:t>createGrpAdjMatrix.h</w:t>
      </w:r>
      <w:r>
        <w:rPr>
          <w:rFonts w:cs="宋体" w:hint="eastAsia"/>
          <w:sz w:val="24"/>
          <w:szCs w:val="24"/>
        </w:rPr>
        <w:t>，文件创建邻接矩阵表示的图。</w:t>
      </w:r>
    </w:p>
    <w:p w:rsidR="003F10DB" w:rsidRPr="0032034E" w:rsidRDefault="003F10DB" w:rsidP="00D0358C">
      <w:pPr>
        <w:ind w:firstLine="420"/>
        <w:rPr>
          <w:rFonts w:cs="Times New Roman"/>
          <w:sz w:val="24"/>
          <w:szCs w:val="24"/>
        </w:rPr>
      </w:pPr>
      <w:r w:rsidRPr="0032034E">
        <w:rPr>
          <w:sz w:val="24"/>
          <w:szCs w:val="24"/>
        </w:rPr>
        <w:t>createGrpAdjLinkedList.h</w:t>
      </w:r>
      <w:r>
        <w:rPr>
          <w:rFonts w:cs="宋体" w:hint="eastAsia"/>
          <w:sz w:val="24"/>
          <w:szCs w:val="24"/>
        </w:rPr>
        <w:t>，文件创建邻接表表示的图。</w:t>
      </w:r>
    </w:p>
    <w:p w:rsidR="003F10DB" w:rsidRPr="000B4950" w:rsidRDefault="003F10DB" w:rsidP="00D0358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B4950"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（以下给出的</w:t>
      </w:r>
      <w:r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图的</w:t>
      </w:r>
      <w:r w:rsidRPr="000B4950">
        <w:rPr>
          <w:rFonts w:ascii="Times New Roman" w:hAnsi="Times New Roman" w:cs="宋体" w:hint="eastAsia"/>
          <w:b/>
          <w:bCs/>
          <w:color w:val="FF0000"/>
          <w:sz w:val="24"/>
          <w:szCs w:val="24"/>
        </w:rPr>
        <w:t>创建方法仅供参考，实验者可自行设计其它创建方法）</w:t>
      </w:r>
    </w:p>
    <w:p w:rsidR="003F10DB" w:rsidRPr="00D0358C" w:rsidRDefault="003F10DB">
      <w:pPr>
        <w:rPr>
          <w:rFonts w:cs="Times New Roman"/>
          <w:sz w:val="24"/>
          <w:szCs w:val="24"/>
        </w:rPr>
      </w:pPr>
    </w:p>
    <w:p w:rsidR="003F10DB" w:rsidRPr="007C3848" w:rsidRDefault="003F10DB" w:rsidP="00D0358C">
      <w:pPr>
        <w:ind w:firstLine="420"/>
        <w:rPr>
          <w:rFonts w:cs="Times New Roman"/>
          <w:b/>
          <w:bCs/>
        </w:rPr>
      </w:pPr>
      <w:r w:rsidRPr="007C3848">
        <w:rPr>
          <w:b/>
          <w:bCs/>
        </w:rPr>
        <w:t xml:space="preserve">1. </w:t>
      </w:r>
      <w:r w:rsidRPr="007C3848">
        <w:rPr>
          <w:rFonts w:cs="宋体" w:hint="eastAsia"/>
          <w:b/>
          <w:bCs/>
        </w:rPr>
        <w:t>数据文件格式设计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cs="宋体" w:hint="eastAsia"/>
        </w:rPr>
        <w:t>这里数据用文本文件保存，文件扩展名可自行指定，比如</w:t>
      </w:r>
      <w:r w:rsidRPr="007C3848">
        <w:t>g8.grp</w:t>
      </w:r>
      <w:r w:rsidRPr="007C3848">
        <w:rPr>
          <w:rFonts w:cs="宋体" w:hint="eastAsia"/>
        </w:rPr>
        <w:t>，只要数据按文本文件格式读写即可。下面给出一种数据文件格式，其实读者可以自行设计图的数据文件格式。</w:t>
      </w:r>
    </w:p>
    <w:p w:rsidR="003F10DB" w:rsidRPr="007C3848" w:rsidRDefault="003F10DB" w:rsidP="00D0358C">
      <w:pPr>
        <w:ind w:firstLine="420"/>
      </w:pPr>
      <w:r w:rsidRPr="007C3848">
        <w:rPr>
          <w:rFonts w:ascii="宋体" w:hAnsi="宋体" w:cs="宋体" w:hint="eastAsia"/>
        </w:rPr>
        <w:t>①</w:t>
      </w:r>
      <w:r w:rsidRPr="007C3848">
        <w:t xml:space="preserve"> </w:t>
      </w:r>
      <w:r w:rsidRPr="007C3848">
        <w:rPr>
          <w:rFonts w:cs="宋体" w:hint="eastAsia"/>
        </w:rPr>
        <w:t>标识行</w:t>
      </w:r>
      <w:r w:rsidRPr="007C3848">
        <w:t>1</w:t>
      </w:r>
      <w:r w:rsidRPr="007C3848">
        <w:rPr>
          <w:rFonts w:cs="宋体" w:hint="eastAsia"/>
        </w:rPr>
        <w:t>：</w:t>
      </w:r>
      <w:r w:rsidRPr="007C3848">
        <w:t>Graph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</w:t>
      </w:r>
      <w:r w:rsidRPr="007C3848">
        <w:rPr>
          <w:rFonts w:cs="宋体" w:hint="eastAsia"/>
        </w:rPr>
        <w:t>标识这是一个图的数据文件，这一行也可以不要。</w:t>
      </w:r>
    </w:p>
    <w:p w:rsidR="003F10DB" w:rsidRPr="007C3848" w:rsidRDefault="003F10DB" w:rsidP="00D0358C">
      <w:pPr>
        <w:ind w:firstLine="420"/>
      </w:pPr>
      <w:r w:rsidRPr="007C3848">
        <w:rPr>
          <w:rFonts w:ascii="宋体" w:hAnsi="宋体" w:cs="宋体" w:hint="eastAsia"/>
        </w:rPr>
        <w:t>②</w:t>
      </w:r>
      <w:r w:rsidRPr="007C3848">
        <w:t xml:space="preserve"> </w:t>
      </w:r>
      <w:r w:rsidRPr="007C3848">
        <w:rPr>
          <w:rFonts w:cs="宋体" w:hint="eastAsia"/>
        </w:rPr>
        <w:t>标识行</w:t>
      </w:r>
      <w:r w:rsidRPr="007C3848">
        <w:t>2</w:t>
      </w:r>
      <w:r w:rsidRPr="007C3848">
        <w:rPr>
          <w:rFonts w:cs="宋体" w:hint="eastAsia"/>
        </w:rPr>
        <w:t>：</w:t>
      </w:r>
      <w:r w:rsidRPr="007C3848">
        <w:t>UDG</w:t>
      </w:r>
      <w:r w:rsidRPr="007C3848">
        <w:rPr>
          <w:rFonts w:cs="宋体" w:hint="eastAsia"/>
        </w:rPr>
        <w:t>、或</w:t>
      </w:r>
      <w:r w:rsidRPr="007C3848">
        <w:t>UDN</w:t>
      </w:r>
      <w:r w:rsidRPr="007C3848">
        <w:rPr>
          <w:rFonts w:cs="宋体" w:hint="eastAsia"/>
        </w:rPr>
        <w:t>、或</w:t>
      </w:r>
      <w:r w:rsidRPr="007C3848">
        <w:t>DG</w:t>
      </w:r>
      <w:r w:rsidRPr="007C3848">
        <w:rPr>
          <w:rFonts w:cs="宋体" w:hint="eastAsia"/>
        </w:rPr>
        <w:t>、或</w:t>
      </w:r>
      <w:r w:rsidRPr="007C3848">
        <w:t>DN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</w:t>
      </w:r>
      <w:r w:rsidRPr="007C3848">
        <w:rPr>
          <w:rFonts w:cs="宋体" w:hint="eastAsia"/>
        </w:rPr>
        <w:t>这一行用来标识此图是无向图（</w:t>
      </w:r>
      <w:r w:rsidRPr="007C3848">
        <w:t>UDG</w:t>
      </w:r>
      <w:r w:rsidRPr="007C3848">
        <w:rPr>
          <w:rFonts w:cs="宋体" w:hint="eastAsia"/>
        </w:rPr>
        <w:t>）、无向网（</w:t>
      </w:r>
      <w:r w:rsidRPr="007C3848">
        <w:t>UDN</w:t>
      </w:r>
      <w:r w:rsidRPr="007C3848">
        <w:rPr>
          <w:rFonts w:cs="宋体" w:hint="eastAsia"/>
        </w:rPr>
        <w:t>）、有向图（</w:t>
      </w:r>
      <w:r w:rsidRPr="007C3848">
        <w:t>DG</w:t>
      </w:r>
      <w:r w:rsidRPr="007C3848">
        <w:rPr>
          <w:rFonts w:cs="宋体" w:hint="eastAsia"/>
        </w:rPr>
        <w:t>）、还是有向网（</w:t>
      </w:r>
      <w:r w:rsidRPr="007C3848">
        <w:t>DN</w:t>
      </w:r>
      <w:r w:rsidRPr="007C3848">
        <w:rPr>
          <w:rFonts w:cs="宋体" w:hint="eastAsia"/>
        </w:rPr>
        <w:t>）。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ascii="宋体" w:hAnsi="宋体" w:cs="宋体" w:hint="eastAsia"/>
        </w:rPr>
        <w:t>③</w:t>
      </w:r>
      <w:r w:rsidRPr="007C3848">
        <w:t xml:space="preserve"> </w:t>
      </w:r>
      <w:r w:rsidRPr="007C3848">
        <w:rPr>
          <w:rFonts w:cs="宋体" w:hint="eastAsia"/>
        </w:rPr>
        <w:t>顶点行</w:t>
      </w:r>
    </w:p>
    <w:p w:rsidR="003F10DB" w:rsidRPr="007C3848" w:rsidRDefault="003F10DB" w:rsidP="00D0358C">
      <w:pPr>
        <w:ind w:leftChars="190" w:left="31680" w:firstLine="21"/>
        <w:rPr>
          <w:rFonts w:cs="Times New Roman"/>
        </w:rPr>
      </w:pPr>
      <w:r w:rsidRPr="007C3848">
        <w:t xml:space="preserve">    </w:t>
      </w:r>
      <w:r w:rsidRPr="007C3848">
        <w:rPr>
          <w:rFonts w:cs="宋体" w:hint="eastAsia"/>
        </w:rPr>
        <w:t>这一行将图中所有顶点列出，顶点之间用空格进行分割。这些顶点数据读出后存放到图的顶点数组中。</w:t>
      </w:r>
    </w:p>
    <w:p w:rsidR="003F10DB" w:rsidRPr="007C3848" w:rsidRDefault="003F10DB" w:rsidP="00D0358C">
      <w:pPr>
        <w:ind w:firstLineChars="400" w:firstLine="31680"/>
        <w:rPr>
          <w:rFonts w:cs="Times New Roman"/>
        </w:rPr>
      </w:pPr>
      <w:r w:rsidRPr="007C3848">
        <w:rPr>
          <w:rFonts w:cs="宋体" w:hint="eastAsia"/>
        </w:rPr>
        <w:t>例如，图</w:t>
      </w:r>
      <w:r w:rsidRPr="007C3848">
        <w:t>6-21(a)</w:t>
      </w:r>
      <w:r w:rsidRPr="007C3848">
        <w:rPr>
          <w:rFonts w:cs="宋体" w:hint="eastAsia"/>
        </w:rPr>
        <w:t>所示的图的顶点行数据为：</w:t>
      </w:r>
      <w:r w:rsidRPr="007C3848">
        <w:t>a b c d</w:t>
      </w:r>
      <w:r w:rsidRPr="007C3848">
        <w:rPr>
          <w:rFonts w:cs="宋体" w:hint="eastAsia"/>
        </w:rPr>
        <w:t>。</w:t>
      </w:r>
    </w:p>
    <w:p w:rsidR="003F10DB" w:rsidRPr="007C3848" w:rsidRDefault="003F10DB" w:rsidP="00D0358C">
      <w:pPr>
        <w:ind w:leftChars="190" w:left="31680" w:firstLineChars="210" w:firstLine="31680"/>
        <w:rPr>
          <w:rFonts w:cs="Times New Roman"/>
        </w:rPr>
      </w:pPr>
      <w:r w:rsidRPr="007C3848">
        <w:rPr>
          <w:rFonts w:cs="宋体" w:hint="eastAsia"/>
        </w:rPr>
        <w:t>图的各种算法都是用顶点的编号来引用顶点的，所以这一行顶点的排列顺序是很重要的，顶点的排列顺序决定了顶点的编号。比如上例中，顶点</w:t>
      </w:r>
      <w:r w:rsidRPr="007C3848">
        <w:t>a</w:t>
      </w:r>
      <w:r w:rsidRPr="007C3848">
        <w:rPr>
          <w:rFonts w:cs="宋体" w:hint="eastAsia"/>
        </w:rPr>
        <w:t>、</w:t>
      </w:r>
      <w:r w:rsidRPr="007C3848">
        <w:t>b</w:t>
      </w:r>
      <w:r w:rsidRPr="007C3848">
        <w:rPr>
          <w:rFonts w:cs="宋体" w:hint="eastAsia"/>
        </w:rPr>
        <w:t>、</w:t>
      </w:r>
      <w:r w:rsidRPr="007C3848">
        <w:t>c</w:t>
      </w:r>
      <w:r w:rsidRPr="007C3848">
        <w:rPr>
          <w:rFonts w:cs="宋体" w:hint="eastAsia"/>
        </w:rPr>
        <w:t>、</w:t>
      </w:r>
      <w:r w:rsidRPr="007C3848">
        <w:t>d</w:t>
      </w:r>
      <w:r w:rsidRPr="007C3848">
        <w:rPr>
          <w:rFonts w:cs="宋体" w:hint="eastAsia"/>
        </w:rPr>
        <w:t>对应的编号就为</w:t>
      </w:r>
      <w:r w:rsidRPr="007C3848">
        <w:t>1</w:t>
      </w:r>
      <w:r w:rsidRPr="007C3848">
        <w:rPr>
          <w:rFonts w:cs="宋体" w:hint="eastAsia"/>
        </w:rPr>
        <w:t>、</w:t>
      </w:r>
      <w:r w:rsidRPr="007C3848">
        <w:t>2</w:t>
      </w:r>
      <w:r w:rsidRPr="007C3848">
        <w:rPr>
          <w:rFonts w:cs="宋体" w:hint="eastAsia"/>
        </w:rPr>
        <w:t>、</w:t>
      </w:r>
      <w:r w:rsidRPr="007C3848">
        <w:t>3</w:t>
      </w:r>
      <w:r w:rsidRPr="007C3848">
        <w:rPr>
          <w:rFonts w:cs="宋体" w:hint="eastAsia"/>
        </w:rPr>
        <w:t>、</w:t>
      </w:r>
      <w:r w:rsidRPr="007C3848">
        <w:t>4</w:t>
      </w:r>
      <w:r w:rsidRPr="007C3848">
        <w:rPr>
          <w:rFonts w:cs="宋体" w:hint="eastAsia"/>
        </w:rPr>
        <w:t>。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ascii="宋体" w:hAnsi="宋体" w:cs="宋体" w:hint="eastAsia"/>
        </w:rPr>
        <w:t>④</w:t>
      </w:r>
      <w:r w:rsidRPr="007C3848">
        <w:t xml:space="preserve"> </w:t>
      </w:r>
      <w:r w:rsidRPr="007C3848">
        <w:rPr>
          <w:rFonts w:cs="宋体" w:hint="eastAsia"/>
        </w:rPr>
        <w:t>边数据行</w:t>
      </w:r>
    </w:p>
    <w:p w:rsidR="003F10DB" w:rsidRPr="007C3848" w:rsidRDefault="003F10DB" w:rsidP="00D0358C">
      <w:pPr>
        <w:ind w:leftChars="190" w:left="31680" w:firstLineChars="210" w:firstLine="31680"/>
        <w:rPr>
          <w:rFonts w:cs="Times New Roman"/>
        </w:rPr>
      </w:pPr>
      <w:r w:rsidRPr="007C3848">
        <w:rPr>
          <w:rFonts w:cs="宋体" w:hint="eastAsia"/>
        </w:rPr>
        <w:t>一条边一行，边的</w:t>
      </w:r>
      <w:r w:rsidRPr="007C3848">
        <w:t>2</w:t>
      </w:r>
      <w:r w:rsidRPr="007C3848">
        <w:rPr>
          <w:rFonts w:cs="宋体" w:hint="eastAsia"/>
        </w:rPr>
        <w:t>个顶点之间用空格分割。如果是网，每一行再加边的权值，也以空格分割。如果是无向图和无向网，每条边会重复一次。</w:t>
      </w:r>
    </w:p>
    <w:p w:rsidR="003F10DB" w:rsidRPr="007C3848" w:rsidRDefault="003F10DB" w:rsidP="00D0358C">
      <w:pPr>
        <w:ind w:leftChars="190" w:left="31680" w:firstLineChars="210" w:firstLine="31680"/>
        <w:rPr>
          <w:rFonts w:cs="Times New Roman"/>
        </w:rPr>
      </w:pPr>
      <w:r w:rsidRPr="007C3848">
        <w:rPr>
          <w:rFonts w:cs="宋体" w:hint="eastAsia"/>
        </w:rPr>
        <w:t>例如图</w:t>
      </w:r>
      <w:r w:rsidRPr="007C3848">
        <w:t>6-18(a)</w:t>
      </w:r>
      <w:r w:rsidRPr="007C3848">
        <w:rPr>
          <w:rFonts w:cs="宋体" w:hint="eastAsia"/>
        </w:rPr>
        <w:t>无向图的边的数据为：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a b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a c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a d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b a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b c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c a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c b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c d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d a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d c</w:t>
      </w:r>
    </w:p>
    <w:p w:rsidR="003F10DB" w:rsidRPr="007C3848" w:rsidRDefault="003F10DB" w:rsidP="00D0358C">
      <w:pPr>
        <w:ind w:leftChars="190" w:left="31680" w:firstLineChars="210" w:firstLine="3168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图</w:t>
      </w:r>
      <w:r w:rsidRPr="007C3848">
        <w:rPr>
          <w:lang w:val="pt-BR"/>
        </w:rPr>
        <w:t>6-21(a)</w:t>
      </w:r>
      <w:r w:rsidRPr="007C3848">
        <w:rPr>
          <w:rFonts w:cs="宋体" w:hint="eastAsia"/>
          <w:lang w:val="pt-BR"/>
        </w:rPr>
        <w:t>无向网边的数据为：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a b 4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a c 5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a d 3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b a 4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b c 2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c a 5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c b 2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c d 6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d a 3</w:t>
      </w:r>
    </w:p>
    <w:p w:rsidR="003F10DB" w:rsidRPr="007C3848" w:rsidRDefault="003F10DB" w:rsidP="00D0358C">
      <w:pPr>
        <w:ind w:leftChars="390" w:left="31680" w:firstLineChars="210" w:firstLine="31680"/>
        <w:rPr>
          <w:lang w:val="pt-BR"/>
        </w:rPr>
      </w:pPr>
      <w:r w:rsidRPr="007C3848">
        <w:rPr>
          <w:lang w:val="pt-BR"/>
        </w:rPr>
        <w:t>d c 6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ascii="宋体" w:hAnsi="宋体" w:cs="宋体" w:hint="eastAsia"/>
          <w:lang w:val="pt-BR"/>
        </w:rPr>
        <w:t>⑤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</w:rPr>
        <w:t>其它行</w:t>
      </w:r>
    </w:p>
    <w:p w:rsidR="003F10DB" w:rsidRPr="007C3848" w:rsidRDefault="003F10DB" w:rsidP="00D0358C">
      <w:pPr>
        <w:ind w:leftChars="190" w:left="31680" w:firstLineChars="210" w:firstLine="31680"/>
        <w:rPr>
          <w:rFonts w:cs="Times New Roman"/>
        </w:rPr>
      </w:pPr>
      <w:r w:rsidRPr="007C3848">
        <w:rPr>
          <w:rFonts w:cs="宋体" w:hint="eastAsia"/>
        </w:rPr>
        <w:t>如果程序强大一点，还可以在文件中加注释行，允许出现空行等，当然这是非必须的。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rPr>
          <w:rFonts w:cs="宋体" w:hint="eastAsia"/>
        </w:rPr>
        <w:t>举一个完整的图的数据文件的例子，对图</w:t>
      </w:r>
      <w:r w:rsidRPr="007C3848">
        <w:t>6-18(a)</w:t>
      </w:r>
      <w:r w:rsidRPr="007C3848">
        <w:rPr>
          <w:rFonts w:cs="宋体" w:hint="eastAsia"/>
        </w:rPr>
        <w:t>的无向图，完整的数据文件如下：</w:t>
      </w:r>
    </w:p>
    <w:p w:rsidR="003F10DB" w:rsidRPr="007C3848" w:rsidRDefault="003F10DB" w:rsidP="00D0358C">
      <w:pPr>
        <w:ind w:leftChars="200" w:left="3168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文件可以加注释行，注释以</w:t>
      </w:r>
      <w:r w:rsidRPr="007C3848">
        <w:t>“//”</w:t>
      </w:r>
      <w:r w:rsidRPr="007C3848">
        <w:rPr>
          <w:rFonts w:cs="宋体" w:hint="eastAsia"/>
        </w:rPr>
        <w:t>开始</w:t>
      </w:r>
    </w:p>
    <w:p w:rsidR="003F10DB" w:rsidRPr="007C3848" w:rsidRDefault="003F10DB" w:rsidP="00D0358C">
      <w:pPr>
        <w:ind w:leftChars="200" w:left="31680" w:firstLine="420"/>
        <w:rPr>
          <w:rFonts w:cs="Times New Roman"/>
        </w:rPr>
      </w:pPr>
      <w:r w:rsidRPr="007C3848">
        <w:t>//Graph</w:t>
      </w:r>
      <w:r w:rsidRPr="007C3848">
        <w:rPr>
          <w:rFonts w:cs="宋体" w:hint="eastAsia"/>
        </w:rPr>
        <w:t>为图标志，否则判定格式不对</w:t>
      </w:r>
    </w:p>
    <w:p w:rsidR="003F10DB" w:rsidRPr="007C3848" w:rsidRDefault="003F10DB" w:rsidP="00D0358C">
      <w:pPr>
        <w:ind w:leftChars="400" w:left="31680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标志行后，第一行为图的类型。</w:t>
      </w:r>
      <w:r w:rsidRPr="007C3848">
        <w:t>UDG--</w:t>
      </w:r>
      <w:r w:rsidRPr="007C3848">
        <w:rPr>
          <w:rFonts w:cs="宋体" w:hint="eastAsia"/>
        </w:rPr>
        <w:t>无向图；</w:t>
      </w:r>
      <w:r w:rsidRPr="007C3848">
        <w:t>UDN--</w:t>
      </w:r>
      <w:r w:rsidRPr="007C3848">
        <w:rPr>
          <w:rFonts w:cs="宋体" w:hint="eastAsia"/>
        </w:rPr>
        <w:t>无向网；</w:t>
      </w:r>
      <w:r w:rsidRPr="007C3848">
        <w:t>DG--</w:t>
      </w:r>
      <w:r w:rsidRPr="007C3848">
        <w:rPr>
          <w:rFonts w:cs="宋体" w:hint="eastAsia"/>
        </w:rPr>
        <w:t>有向图；</w:t>
      </w:r>
      <w:r w:rsidRPr="007C3848">
        <w:t>DN--</w:t>
      </w:r>
      <w:r w:rsidRPr="007C3848">
        <w:rPr>
          <w:rFonts w:cs="宋体" w:hint="eastAsia"/>
        </w:rPr>
        <w:t>有向网</w:t>
      </w:r>
    </w:p>
    <w:p w:rsidR="003F10DB" w:rsidRPr="007C3848" w:rsidRDefault="003F10DB" w:rsidP="00D0358C">
      <w:pPr>
        <w:ind w:leftChars="200" w:left="3168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标志行后，第二行为顶点元素</w:t>
      </w:r>
    </w:p>
    <w:p w:rsidR="003F10DB" w:rsidRPr="007C3848" w:rsidRDefault="003F10DB" w:rsidP="00D0358C">
      <w:pPr>
        <w:ind w:leftChars="400" w:left="31680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顶点行以下图的边或弧。用顶点表示，第一列为起始顶点；第二列为邻接点；在网中再增加一列表示权值。</w:t>
      </w:r>
    </w:p>
    <w:p w:rsidR="003F10DB" w:rsidRPr="007C3848" w:rsidRDefault="003F10DB" w:rsidP="00D0358C">
      <w:pPr>
        <w:ind w:leftChars="400" w:left="31680" w:hanging="129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本图具有</w:t>
      </w:r>
      <w:r w:rsidRPr="007C3848">
        <w:t>4</w:t>
      </w:r>
      <w:r w:rsidRPr="007C3848">
        <w:rPr>
          <w:rFonts w:cs="宋体" w:hint="eastAsia"/>
        </w:rPr>
        <w:t>个顶点</w:t>
      </w:r>
      <w:r w:rsidRPr="007C3848">
        <w:t>5</w:t>
      </w:r>
      <w:r w:rsidRPr="007C3848">
        <w:rPr>
          <w:rFonts w:cs="宋体" w:hint="eastAsia"/>
        </w:rPr>
        <w:t>条边</w:t>
      </w:r>
    </w:p>
    <w:p w:rsidR="003F10DB" w:rsidRPr="007C3848" w:rsidRDefault="003F10DB" w:rsidP="00D0358C">
      <w:pPr>
        <w:ind w:leftChars="200" w:left="31680" w:firstLine="420"/>
        <w:rPr>
          <w:rFonts w:cs="Times New Roman"/>
        </w:rPr>
      </w:pPr>
    </w:p>
    <w:p w:rsidR="003F10DB" w:rsidRPr="007C3848" w:rsidRDefault="003F10DB" w:rsidP="00D0358C">
      <w:pPr>
        <w:ind w:leftChars="200" w:left="3168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下一行为图的标识行</w:t>
      </w:r>
    </w:p>
    <w:p w:rsidR="003F10DB" w:rsidRPr="007C3848" w:rsidRDefault="003F10DB" w:rsidP="00D0358C">
      <w:pPr>
        <w:ind w:leftChars="200" w:left="31680" w:firstLine="420"/>
      </w:pPr>
      <w:r w:rsidRPr="007C3848">
        <w:t xml:space="preserve">                     Graph</w:t>
      </w:r>
    </w:p>
    <w:p w:rsidR="003F10DB" w:rsidRPr="007C3848" w:rsidRDefault="003F10DB" w:rsidP="00D0358C">
      <w:pPr>
        <w:ind w:leftChars="200" w:left="3168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图的类型标识，此为无向图</w:t>
      </w:r>
    </w:p>
    <w:p w:rsidR="003F10DB" w:rsidRPr="007C3848" w:rsidRDefault="003F10DB" w:rsidP="00D0358C">
      <w:pPr>
        <w:ind w:leftChars="200" w:left="31680" w:firstLine="420"/>
      </w:pPr>
      <w:r w:rsidRPr="007C3848">
        <w:t>UDG</w:t>
      </w:r>
    </w:p>
    <w:p w:rsidR="003F10DB" w:rsidRPr="007C3848" w:rsidRDefault="003F10DB" w:rsidP="00D0358C">
      <w:pPr>
        <w:ind w:leftChars="200" w:left="3168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顶点元素数据</w:t>
      </w:r>
    </w:p>
    <w:p w:rsidR="003F10DB" w:rsidRPr="007C3848" w:rsidRDefault="003F10DB" w:rsidP="00D0358C">
      <w:pPr>
        <w:ind w:leftChars="200" w:left="31680" w:firstLine="420"/>
      </w:pPr>
      <w:r w:rsidRPr="007C3848">
        <w:t xml:space="preserve">a b c d </w:t>
      </w:r>
    </w:p>
    <w:p w:rsidR="003F10DB" w:rsidRPr="007C3848" w:rsidRDefault="003F10DB" w:rsidP="00D0358C">
      <w:pPr>
        <w:ind w:leftChars="200" w:left="31680" w:firstLine="420"/>
        <w:rPr>
          <w:rFonts w:cs="Times New Roman"/>
        </w:rPr>
      </w:pPr>
      <w:r w:rsidRPr="007C3848">
        <w:t>//</w:t>
      </w:r>
      <w:r w:rsidRPr="007C3848">
        <w:rPr>
          <w:rFonts w:cs="宋体" w:hint="eastAsia"/>
        </w:rPr>
        <w:t>以下为边的数据，共</w:t>
      </w:r>
      <w:r w:rsidRPr="007C3848">
        <w:t>10</w:t>
      </w:r>
      <w:r w:rsidRPr="007C3848">
        <w:rPr>
          <w:rFonts w:cs="宋体" w:hint="eastAsia"/>
        </w:rPr>
        <w:t>行数据，表示</w:t>
      </w:r>
      <w:r w:rsidRPr="007C3848">
        <w:t>5</w:t>
      </w:r>
      <w:r w:rsidRPr="007C3848">
        <w:rPr>
          <w:rFonts w:cs="宋体" w:hint="eastAsia"/>
        </w:rPr>
        <w:t>条边</w:t>
      </w:r>
    </w:p>
    <w:p w:rsidR="003F10DB" w:rsidRPr="007C3848" w:rsidRDefault="003F10DB" w:rsidP="00D0358C">
      <w:pPr>
        <w:ind w:leftChars="190" w:left="31680" w:firstLineChars="210" w:firstLine="31680"/>
        <w:rPr>
          <w:lang w:val="pt-BR"/>
        </w:rPr>
      </w:pPr>
      <w:r w:rsidRPr="007C3848">
        <w:rPr>
          <w:lang w:val="pt-BR"/>
        </w:rPr>
        <w:t>a b</w:t>
      </w:r>
    </w:p>
    <w:p w:rsidR="003F10DB" w:rsidRPr="007C3848" w:rsidRDefault="003F10DB" w:rsidP="00D0358C">
      <w:pPr>
        <w:ind w:leftChars="190" w:left="31680" w:firstLineChars="210" w:firstLine="31680"/>
        <w:rPr>
          <w:lang w:val="pt-BR"/>
        </w:rPr>
      </w:pPr>
      <w:r w:rsidRPr="007C3848">
        <w:rPr>
          <w:lang w:val="pt-BR"/>
        </w:rPr>
        <w:t>a c</w:t>
      </w:r>
    </w:p>
    <w:p w:rsidR="003F10DB" w:rsidRPr="007C3848" w:rsidRDefault="003F10DB" w:rsidP="00D0358C">
      <w:pPr>
        <w:ind w:leftChars="190" w:left="31680" w:firstLineChars="210" w:firstLine="31680"/>
        <w:rPr>
          <w:lang w:val="pt-BR"/>
        </w:rPr>
      </w:pPr>
      <w:r w:rsidRPr="007C3848">
        <w:rPr>
          <w:lang w:val="pt-BR"/>
        </w:rPr>
        <w:t>a d</w:t>
      </w:r>
    </w:p>
    <w:p w:rsidR="003F10DB" w:rsidRPr="007C3848" w:rsidRDefault="003F10DB" w:rsidP="00D0358C">
      <w:pPr>
        <w:ind w:leftChars="190" w:left="31680" w:firstLineChars="210" w:firstLine="31680"/>
        <w:rPr>
          <w:lang w:val="pt-BR"/>
        </w:rPr>
      </w:pPr>
      <w:r w:rsidRPr="007C3848">
        <w:rPr>
          <w:lang w:val="pt-BR"/>
        </w:rPr>
        <w:t>b a</w:t>
      </w:r>
    </w:p>
    <w:p w:rsidR="003F10DB" w:rsidRPr="007C3848" w:rsidRDefault="003F10DB" w:rsidP="00D0358C">
      <w:pPr>
        <w:ind w:leftChars="190" w:left="31680" w:firstLineChars="210" w:firstLine="31680"/>
        <w:rPr>
          <w:lang w:val="pt-BR"/>
        </w:rPr>
      </w:pPr>
      <w:r w:rsidRPr="007C3848">
        <w:rPr>
          <w:lang w:val="pt-BR"/>
        </w:rPr>
        <w:t>b c</w:t>
      </w:r>
    </w:p>
    <w:p w:rsidR="003F10DB" w:rsidRPr="007C3848" w:rsidRDefault="003F10DB" w:rsidP="00D0358C">
      <w:pPr>
        <w:ind w:leftChars="190" w:left="31680" w:firstLineChars="210" w:firstLine="31680"/>
        <w:rPr>
          <w:lang w:val="pt-BR"/>
        </w:rPr>
      </w:pPr>
      <w:r w:rsidRPr="007C3848">
        <w:rPr>
          <w:lang w:val="pt-BR"/>
        </w:rPr>
        <w:t>c a</w:t>
      </w:r>
    </w:p>
    <w:p w:rsidR="003F10DB" w:rsidRPr="007C3848" w:rsidRDefault="003F10DB" w:rsidP="00D0358C">
      <w:pPr>
        <w:ind w:leftChars="190" w:left="31680" w:firstLineChars="210" w:firstLine="31680"/>
        <w:rPr>
          <w:lang w:val="pt-BR"/>
        </w:rPr>
      </w:pPr>
      <w:r w:rsidRPr="007C3848">
        <w:rPr>
          <w:lang w:val="pt-BR"/>
        </w:rPr>
        <w:t>c b</w:t>
      </w:r>
    </w:p>
    <w:p w:rsidR="003F10DB" w:rsidRPr="007C3848" w:rsidRDefault="003F10DB" w:rsidP="00D0358C">
      <w:pPr>
        <w:ind w:leftChars="190" w:left="31680" w:firstLineChars="210" w:firstLine="31680"/>
        <w:rPr>
          <w:lang w:val="pt-BR"/>
        </w:rPr>
      </w:pPr>
      <w:r w:rsidRPr="007C3848">
        <w:rPr>
          <w:lang w:val="pt-BR"/>
        </w:rPr>
        <w:t>c d</w:t>
      </w:r>
    </w:p>
    <w:p w:rsidR="003F10DB" w:rsidRPr="007C3848" w:rsidRDefault="003F10DB" w:rsidP="00D0358C">
      <w:pPr>
        <w:ind w:leftChars="190" w:left="31680" w:firstLineChars="210" w:firstLine="31680"/>
        <w:rPr>
          <w:lang w:val="pt-BR"/>
        </w:rPr>
      </w:pPr>
      <w:r w:rsidRPr="007C3848">
        <w:rPr>
          <w:lang w:val="pt-BR"/>
        </w:rPr>
        <w:t>d a</w:t>
      </w:r>
    </w:p>
    <w:p w:rsidR="003F10DB" w:rsidRPr="007C3848" w:rsidRDefault="003F10DB" w:rsidP="00D0358C">
      <w:pPr>
        <w:ind w:leftChars="190" w:left="31680" w:firstLineChars="210" w:firstLine="31680"/>
        <w:rPr>
          <w:lang w:val="pt-BR"/>
        </w:rPr>
      </w:pPr>
      <w:r w:rsidRPr="007C3848">
        <w:rPr>
          <w:lang w:val="pt-BR"/>
        </w:rPr>
        <w:t>d c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</w:rPr>
        <w:t>文件名不妨叫做</w:t>
      </w:r>
      <w:r w:rsidRPr="007C3848">
        <w:rPr>
          <w:lang w:val="pt-BR"/>
        </w:rPr>
        <w:t>Gudg4.grp</w:t>
      </w:r>
      <w:r w:rsidRPr="007C3848">
        <w:rPr>
          <w:rFonts w:cs="宋体" w:hint="eastAsia"/>
        </w:rPr>
        <w:t>。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再举一个有向网的例子，对图</w:t>
      </w:r>
      <w:r w:rsidRPr="007C3848">
        <w:rPr>
          <w:lang w:val="pt-BR"/>
        </w:rPr>
        <w:t>6-22</w:t>
      </w:r>
      <w:r w:rsidRPr="007C3848">
        <w:rPr>
          <w:rFonts w:cs="宋体" w:hint="eastAsia"/>
          <w:lang w:val="pt-BR"/>
        </w:rPr>
        <w:t>所示的有向网，完整的数据文件如下：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>
        <w:rPr>
          <w:noProof/>
        </w:rPr>
        <w:pict>
          <v:group id="_x0000_s1026" editas="canvas" style="position:absolute;margin-left:0;margin-top:0;width:413.7pt;height:151.05pt;z-index:251658240;mso-position-horizontal-relative:char;mso-position-vertical-relative:line" coordorigin="2217,2169" coordsize="8274,30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17;top:2169;width:8274;height:3021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383;top:4677;width:3534;height:419" filled="f" stroked="f">
              <v:textbox style="mso-next-textbox:#_x0000_s1028">
                <w:txbxContent>
                  <w:p w:rsidR="003F10DB" w:rsidRDefault="003F10DB" w:rsidP="00D0358C">
                    <w:pPr>
                      <w:jc w:val="center"/>
                      <w:rPr>
                        <w:rFonts w:cs="Times New Roman"/>
                      </w:rPr>
                    </w:pPr>
                    <w:r>
                      <w:rPr>
                        <w:rFonts w:cs="宋体" w:hint="eastAsia"/>
                      </w:rPr>
                      <w:t>图</w:t>
                    </w:r>
                    <w:r>
                      <w:t xml:space="preserve">6-22 </w:t>
                    </w:r>
                    <w:r>
                      <w:rPr>
                        <w:rFonts w:cs="宋体" w:hint="eastAsia"/>
                      </w:rPr>
                      <w:t>一个有向网实例</w:t>
                    </w:r>
                  </w:p>
                </w:txbxContent>
              </v:textbox>
            </v:shape>
            <v:group id="_x0000_s1029" style="position:absolute;left:3668;top:3302;width:340;height:338" coordorigin="2783,2849" coordsize="340,338">
              <v:oval id="_x0000_s1030" style="position:absolute;left:2783;top:2849;width:340;height:338"/>
              <v:shape id="_x0000_s1031" type="#_x0000_t202" style="position:absolute;left:2856;top:2849;width:227;height:281" filled="f" stroked="f">
                <v:textbox style="mso-next-textbox:#_x0000_s1031" inset="0,0,0,0">
                  <w:txbxContent>
                    <w:p w:rsidR="003F10DB" w:rsidRDefault="003F10DB" w:rsidP="00D0358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v:group>
            <v:group id="_x0000_s1032" style="position:absolute;left:4802;top:3302;width:340;height:341" coordorigin="5067,4959" coordsize="340,341">
              <v:oval id="_x0000_s1033" style="position:absolute;left:5067;top:4962;width:340;height:338"/>
              <v:shape id="_x0000_s1034" type="#_x0000_t202" style="position:absolute;left:5124;top:4959;width:227;height:281" filled="f" stroked="f">
                <v:textbox style="mso-next-textbox:#_x0000_s1034" inset="0,0,0,0">
                  <w:txbxContent>
                    <w:p w:rsidR="003F10DB" w:rsidRDefault="003F10DB" w:rsidP="00D0358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v:group>
            <v:group id="_x0000_s1035" style="position:absolute;left:5936;top:4153;width:340;height:353" coordorigin="4554,5343" coordsize="340,353">
              <v:oval id="_x0000_s1036" style="position:absolute;left:4554;top:5358;width:340;height:338"/>
              <v:shape id="_x0000_s1037" type="#_x0000_t202" style="position:absolute;left:4612;top:5343;width:227;height:281" filled="f" stroked="f">
                <v:textbox style="mso-next-textbox:#_x0000_s1037" inset="0,0,0,0">
                  <w:txbxContent>
                    <w:p w:rsidR="003F10DB" w:rsidRDefault="003F10DB" w:rsidP="00D0358C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4008;top:3471;width:794;height:3;flip:x y" o:connectortype="straight">
              <v:stroke endarrow="block" endarrowwidth="narrow"/>
            </v:shape>
            <v:group id="_x0000_s1039" style="position:absolute;left:7070;top:3302;width:340;height:338" coordorigin="3983,4962" coordsize="340,338">
              <v:oval id="_x0000_s1040" style="position:absolute;left:3983;top:4962;width:340;height:338"/>
              <v:shape id="_x0000_s1041" type="#_x0000_t202" style="position:absolute;left:4071;top:4962;width:227;height:281" filled="f" stroked="f">
                <v:textbox style="mso-next-textbox:#_x0000_s1041" inset="0,0,0,0">
                  <w:txbxContent>
                    <w:p w:rsidR="003F10DB" w:rsidRDefault="003F10DB" w:rsidP="00D0358C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v:group>
            <v:group id="_x0000_s1042" style="position:absolute;left:4802;top:2452;width:340;height:338" coordorigin="3207,3351" coordsize="340,338">
              <v:oval id="_x0000_s1043" style="position:absolute;left:3207;top:3351;width:340;height:338"/>
              <v:shape id="_x0000_s1044" type="#_x0000_t202" style="position:absolute;left:3250;top:3351;width:227;height:281" filled="f" stroked="f">
                <v:textbox style="mso-next-textbox:#_x0000_s1044" inset="0,0,0,0">
                  <w:txbxContent>
                    <w:p w:rsidR="003F10DB" w:rsidRDefault="003F10DB" w:rsidP="00D0358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v:group>
            <v:shape id="_x0000_s1045" type="#_x0000_t32" style="position:absolute;left:6276;top:3471;width:794;height:1" o:connectortype="straight">
              <v:stroke startarrow="block" startarrowwidth="narrow"/>
            </v:shape>
            <v:shape id="_x0000_s1046" type="#_x0000_t32" style="position:absolute;left:3838;top:3640;width:1016;height:565" o:connectortype="straight">
              <v:stroke endarrow="block" endarrowwidth="narrow"/>
            </v:shape>
            <v:shape id="_x0000_s1047" type="#_x0000_t32" style="position:absolute;left:5159;top:4331;width:777;height:6" o:connectortype="straight">
              <v:stroke endarrow="block" endarrowwidth="narrow"/>
            </v:shape>
            <v:shape id="_x0000_s1048" type="#_x0000_t32" style="position:absolute;left:4972;top:3643;width:9;height:510;flip:x y" o:connectortype="straight">
              <v:stroke endarrow="block" endarrowwidth="narrow"/>
            </v:shape>
            <v:shape id="_x0000_s1049" type="#_x0000_t202" style="position:absolute;left:5440;top:2739;width:227;height:285" filled="f" stroked="f">
              <v:textbox style="mso-next-textbox:#_x0000_s1049" inset="0,0,0,0">
                <w:txbxContent>
                  <w:p w:rsidR="003F10DB" w:rsidRDefault="003F10DB" w:rsidP="00D0358C">
                    <w:r>
                      <w:t>7</w:t>
                    </w:r>
                  </w:p>
                </w:txbxContent>
              </v:textbox>
            </v:shape>
            <v:shape id="_x0000_s1050" type="#_x0000_t202" style="position:absolute;left:4756;top:3708;width:227;height:285" filled="f" stroked="f">
              <v:textbox style="mso-next-textbox:#_x0000_s1050" inset="0,0,0,0">
                <w:txbxContent>
                  <w:p w:rsidR="003F10DB" w:rsidRDefault="003F10DB" w:rsidP="00D0358C">
                    <w:r>
                      <w:t>8</w:t>
                    </w:r>
                  </w:p>
                </w:txbxContent>
              </v:textbox>
            </v:shape>
            <v:shape id="_x0000_s1051" type="#_x0000_t202" style="position:absolute;left:4356;top:3195;width:227;height:285" filled="f" stroked="f">
              <v:textbox style="mso-next-textbox:#_x0000_s1051" inset="0,0,0,0">
                <w:txbxContent>
                  <w:p w:rsidR="003F10DB" w:rsidRDefault="003F10DB" w:rsidP="00D0358C">
                    <w:r>
                      <w:t>3</w:t>
                    </w:r>
                  </w:p>
                </w:txbxContent>
              </v:textbox>
            </v:shape>
            <v:shape id="_x0000_s1052" type="#_x0000_t202" style="position:absolute;left:6465;top:3594;width:227;height:285" filled="f" stroked="f">
              <v:textbox style="mso-next-textbox:#_x0000_s1052" inset="0,0,0,0">
                <w:txbxContent>
                  <w:p w:rsidR="003F10DB" w:rsidRDefault="003F10DB" w:rsidP="00D0358C">
                    <w:r>
                      <w:t>1</w:t>
                    </w:r>
                  </w:p>
                </w:txbxContent>
              </v:textbox>
            </v:shape>
            <v:shape id="_x0000_s1053" type="#_x0000_t202" style="position:absolute;left:6693;top:3993;width:227;height:285" filled="f" stroked="f">
              <v:textbox style="mso-next-textbox:#_x0000_s1053" inset="0,0,0,0">
                <w:txbxContent>
                  <w:p w:rsidR="003F10DB" w:rsidRDefault="003F10DB" w:rsidP="00D0358C">
                    <w:r>
                      <w:t>2</w:t>
                    </w:r>
                  </w:p>
                </w:txbxContent>
              </v:textbox>
            </v:shape>
            <v:shape id="_x0000_s1054" type="#_x0000_t32" style="position:absolute;left:5092;top:2741;width:894;height:613;flip:x" o:connectortype="straight">
              <v:stroke endarrow="block" endarrowwidth="narrow"/>
            </v:shape>
            <v:group id="_x0000_s1055" style="position:absolute;left:5936;top:2452;width:340;height:338" coordorigin="3207,3351" coordsize="340,338">
              <v:oval id="_x0000_s1056" style="position:absolute;left:3207;top:3351;width:340;height:338"/>
              <v:shape id="_x0000_s1057" type="#_x0000_t202" style="position:absolute;left:3250;top:3351;width:227;height:281" filled="f" stroked="f">
                <v:textbox style="mso-next-textbox:#_x0000_s1057" inset="0,0,0,0">
                  <w:txbxContent>
                    <w:p w:rsidR="003F10DB" w:rsidRDefault="003F10DB" w:rsidP="00D0358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v:group>
            <v:group id="_x0000_s1058" style="position:absolute;left:5936;top:3302;width:340;height:338" coordorigin="8088,4164" coordsize="340,338">
              <v:oval id="_x0000_s1059" style="position:absolute;left:8088;top:4164;width:340;height:338"/>
              <v:shape id="_x0000_s1060" type="#_x0000_t202" style="position:absolute;left:8172;top:4191;width:170;height:227" filled="f" stroked="f">
                <v:textbox style="mso-next-textbox:#_x0000_s1060" inset="0,0,0,0">
                  <w:txbxContent>
                    <w:p w:rsidR="003F10DB" w:rsidRDefault="003F10DB" w:rsidP="00D0358C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v:group>
            <v:shape id="_x0000_s1061" type="#_x0000_t32" style="position:absolute;left:6226;top:3591;width:894;height:626;flip:y" o:connectortype="straight">
              <v:stroke endarrow="block" endarrowwidth="narrow"/>
            </v:shape>
            <v:shape id="_x0000_s1062" type="#_x0000_t32" style="position:absolute;left:5142;top:3471;width:794;height:3;flip:y" o:connectortype="straight">
              <v:stroke startarrow="block" startarrowwidth="narrow"/>
            </v:shape>
            <v:shape id="_x0000_s1063" type="#_x0000_t32" style="position:absolute;left:5107;top:3591;width:879;height:614;flip:y" o:connectortype="straight">
              <v:stroke endarrow="block" endarrowwidth="narrow"/>
            </v:shape>
            <v:shape id="_x0000_s1064" type="#_x0000_t32" style="position:absolute;left:5142;top:2621;width:794;height:1;flip:x" o:connectortype="straight">
              <v:stroke startarrow="block" startarrowwidth="narrow"/>
            </v:shape>
            <v:shape id="_x0000_s1065" type="#_x0000_t32" style="position:absolute;left:6276;top:2621;width:844;height:730;flip:x y" o:connectortype="straight">
              <v:stroke startarrow="block" startarrowwidth="narrow"/>
            </v:shape>
            <v:shape id="_x0000_s1066" type="#_x0000_t32" style="position:absolute;left:3855;top:2741;width:997;height:561;flip:y" o:connectortype="straight" adj="32902,-153007,-100528">
              <v:stroke endarrow="block" endarrowwidth="narrow" endarrowlength="short"/>
            </v:shape>
            <v:shape id="_x0000_s1067" type="#_x0000_t202" style="position:absolute;left:4185;top:3936;width:227;height:285" filled="f" stroked="f">
              <v:textbox style="mso-next-textbox:#_x0000_s1067" inset="0,0,0,0">
                <w:txbxContent>
                  <w:p w:rsidR="003F10DB" w:rsidRDefault="003F10DB" w:rsidP="00D0358C">
                    <w:r>
                      <w:t>20</w:t>
                    </w:r>
                  </w:p>
                </w:txbxContent>
              </v:textbox>
            </v:shape>
            <v:shape id="_x0000_s1068" type="#_x0000_t202" style="position:absolute;left:6637;top:3138;width:227;height:285" filled="f" stroked="f">
              <v:textbox style="mso-next-textbox:#_x0000_s1068" inset="0,0,0,0">
                <w:txbxContent>
                  <w:p w:rsidR="003F10DB" w:rsidRDefault="003F10DB" w:rsidP="00D0358C">
                    <w:r>
                      <w:t>2</w:t>
                    </w:r>
                  </w:p>
                </w:txbxContent>
              </v:textbox>
            </v:shape>
            <v:shape id="_x0000_s1069" type="#_x0000_t202" style="position:absolute;left:5496;top:3195;width:227;height:285" filled="f" stroked="f">
              <v:textbox style="mso-next-textbox:#_x0000_s1069" inset="0,0,0,0">
                <w:txbxContent>
                  <w:p w:rsidR="003F10DB" w:rsidRDefault="003F10DB" w:rsidP="00D0358C">
                    <w:r>
                      <w:t>1</w:t>
                    </w:r>
                  </w:p>
                </w:txbxContent>
              </v:textbox>
            </v:shape>
            <v:shape id="_x0000_s1070" type="#_x0000_t202" style="position:absolute;left:4242;top:2682;width:227;height:285" filled="f" stroked="f">
              <v:textbox style="mso-next-textbox:#_x0000_s1070" inset="0,0,0,0">
                <w:txbxContent>
                  <w:p w:rsidR="003F10DB" w:rsidRDefault="003F10DB" w:rsidP="00D0358C">
                    <w:r>
                      <w:t>2</w:t>
                    </w:r>
                  </w:p>
                </w:txbxContent>
              </v:textbox>
            </v:shape>
            <v:shape id="_x0000_s1071" type="#_x0000_t202" style="position:absolute;left:5440;top:2283;width:227;height:285" filled="f" stroked="f">
              <v:textbox style="mso-next-textbox:#_x0000_s1071" inset="0,0,0,0">
                <w:txbxContent>
                  <w:p w:rsidR="003F10DB" w:rsidRDefault="003F10DB" w:rsidP="00D0358C">
                    <w:r>
                      <w:t>1</w:t>
                    </w:r>
                  </w:p>
                </w:txbxContent>
              </v:textbox>
            </v:shape>
            <v:shape id="_x0000_s1072" type="#_x0000_t202" style="position:absolute;left:5268;top:3651;width:227;height:285" filled="f" stroked="f">
              <v:textbox style="mso-next-textbox:#_x0000_s1072" inset="0,0,0,0">
                <w:txbxContent>
                  <w:p w:rsidR="003F10DB" w:rsidRDefault="003F10DB" w:rsidP="00D0358C">
                    <w:r>
                      <w:t>6</w:t>
                    </w:r>
                  </w:p>
                </w:txbxContent>
              </v:textbox>
            </v:shape>
            <v:shape id="_x0000_s1073" type="#_x0000_t202" style="position:absolute;left:7131;top:4077;width:227;height:285" filled="f" stroked="f">
              <v:textbox style="mso-next-textbox:#_x0000_s1073" inset="0,0,0,0">
                <w:txbxContent>
                  <w:p w:rsidR="003F10DB" w:rsidRDefault="003F10DB" w:rsidP="00D0358C">
                    <w:r>
                      <w:t>15</w:t>
                    </w:r>
                  </w:p>
                </w:txbxContent>
              </v:textbox>
            </v:shape>
            <v:shape id="_x0000_s1074" type="#_x0000_t202" style="position:absolute;left:5496;top:3993;width:227;height:285" filled="f" stroked="f">
              <v:textbox style="mso-next-textbox:#_x0000_s1074" inset="0,0,0,0">
                <w:txbxContent>
                  <w:p w:rsidR="003F10DB" w:rsidRDefault="003F10DB" w:rsidP="00D0358C">
                    <w:r>
                      <w:t>4</w:t>
                    </w:r>
                  </w:p>
                </w:txbxContent>
              </v:textbox>
            </v:shape>
            <v:shape id="_x0000_s1075" type="#_x0000_t202" style="position:absolute;left:6694;top:2682;width:227;height:285" filled="f" stroked="f">
              <v:textbox style="mso-next-textbox:#_x0000_s1075" inset="0,0,0,0">
                <w:txbxContent>
                  <w:p w:rsidR="003F10DB" w:rsidRDefault="003F10DB" w:rsidP="00D0358C">
                    <w:r>
                      <w:t>3</w:t>
                    </w:r>
                  </w:p>
                </w:txbxContent>
              </v:textbox>
            </v:shape>
            <v:group id="_x0000_s1076" style="position:absolute;left:7070;top:4153;width:340;height:338" coordorigin="3983,4962" coordsize="340,338">
              <v:oval id="_x0000_s1077" style="position:absolute;left:3983;top:4962;width:340;height:338"/>
              <v:shape id="_x0000_s1078" type="#_x0000_t202" style="position:absolute;left:4071;top:4962;width:227;height:281" filled="f" stroked="f">
                <v:textbox style="mso-next-textbox:#_x0000_s1078" inset="0,0,0,0">
                  <w:txbxContent>
                    <w:p w:rsidR="003F10DB" w:rsidRDefault="003F10DB" w:rsidP="00D0358C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v:group>
            <v:group id="_x0000_s1079" style="position:absolute;left:8204;top:3302;width:340;height:338" coordorigin="3983,4962" coordsize="340,338">
              <v:oval id="_x0000_s1080" style="position:absolute;left:3983;top:4962;width:340;height:338"/>
              <v:shape id="_x0000_s1081" type="#_x0000_t202" style="position:absolute;left:4071;top:4962;width:227;height:281" filled="f" stroked="f">
                <v:textbox style="mso-next-textbox:#_x0000_s1081" inset="0,0,0,0">
                  <w:txbxContent>
                    <w:p w:rsidR="003F10DB" w:rsidRDefault="003F10DB" w:rsidP="00D0358C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v:group>
            <v:group id="_x0000_s1082" style="position:absolute;left:4802;top:4153;width:357;height:355" coordorigin="3570,3852" coordsize="357,355">
              <v:oval id="_x0000_s1083" style="position:absolute;left:3570;top:3852;width:357;height:355">
                <o:lock v:ext="edit" aspectratio="t"/>
              </v:oval>
              <v:shape id="_x0000_s1084" type="#_x0000_t202" style="position:absolute;left:3628;top:3879;width:227;height:281" filled="f" stroked="f">
                <v:textbox style="mso-next-textbox:#_x0000_s1084" inset="0,0,0,0">
                  <w:txbxContent>
                    <w:p w:rsidR="003F10DB" w:rsidRDefault="003F10DB" w:rsidP="00D0358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v:group>
            <v:shape id="_x0000_s1085" type="#_x0000_t32" style="position:absolute;left:6276;top:4322;width:794;height:15;flip:x" o:connectortype="straight">
              <v:stroke endarrow="block"/>
            </v:shape>
            <v:shape id="_x0000_s1086" type="#_x0000_t32" style="position:absolute;left:7360;top:3591;width:894;height:611;flip:x" o:connectortype="straight">
              <v:stroke endarrow="block"/>
            </v:shape>
            <v:shape id="_x0000_s1087" type="#_x0000_t32" style="position:absolute;left:7410;top:3471;width:794;height:1" o:connectortype="straight">
              <v:stroke endarrow="block"/>
            </v:shape>
            <v:shape id="_x0000_s1088" type="#_x0000_t202" style="position:absolute;left:7605;top:3081;width:227;height:285" filled="f" stroked="f">
              <v:textbox style="mso-next-textbox:#_x0000_s1088" inset="0,0,0,0">
                <w:txbxContent>
                  <w:p w:rsidR="003F10DB" w:rsidRDefault="003F10DB" w:rsidP="00D0358C">
                    <w:r>
                      <w:t>2</w:t>
                    </w:r>
                  </w:p>
                </w:txbxContent>
              </v:textbox>
            </v:shape>
            <v:shape id="_x0000_s1089" type="#_x0000_t202" style="position:absolute;left:7606;top:3594;width:227;height:285" filled="f" stroked="f">
              <v:textbox style="mso-next-textbox:#_x0000_s1089" inset="0,0,0,0">
                <w:txbxContent>
                  <w:p w:rsidR="003F10DB" w:rsidRDefault="003F10DB" w:rsidP="00D0358C">
                    <w:r>
                      <w:t>1</w:t>
                    </w:r>
                  </w:p>
                </w:txbxContent>
              </v:textbox>
            </v:shape>
          </v:group>
        </w:pict>
      </w:r>
      <w:r w:rsidRPr="007C3848">
        <w:rPr>
          <w:rFonts w:cs="Times New Roman"/>
          <w:lang w:val="pt-BR"/>
        </w:rPr>
        <w:pict>
          <v:shape id="_x0000_i1025" type="#_x0000_t75" style="width:413.25pt;height:150.75pt">
            <v:imagedata r:id="rId6" o:title="" croptop="-65514f" cropbottom="65514f"/>
          </v:shape>
        </w:pic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:rsidR="003F10DB" w:rsidRPr="007C3848" w:rsidRDefault="003F10DB" w:rsidP="00D0358C">
      <w:pPr>
        <w:ind w:leftChars="200" w:left="3168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标识为图数据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 xml:space="preserve">                     Graph</w:t>
      </w:r>
    </w:p>
    <w:p w:rsidR="003F10DB" w:rsidRPr="007C3848" w:rsidRDefault="003F10DB" w:rsidP="00D0358C">
      <w:pPr>
        <w:ind w:leftChars="200" w:left="3168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标识有向网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DN</w:t>
      </w:r>
    </w:p>
    <w:p w:rsidR="003F10DB" w:rsidRPr="007C3848" w:rsidRDefault="003F10DB" w:rsidP="00D0358C">
      <w:pPr>
        <w:ind w:leftChars="200" w:left="3168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顶点数据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a b c d e f g h i j</w:t>
      </w:r>
    </w:p>
    <w:p w:rsidR="003F10DB" w:rsidRPr="007C3848" w:rsidRDefault="003F10DB" w:rsidP="00D0358C">
      <w:pPr>
        <w:ind w:leftChars="200" w:left="31680" w:firstLine="420"/>
        <w:rPr>
          <w:rFonts w:cs="Times New Roman"/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以下为边数据，共</w:t>
      </w:r>
      <w:r w:rsidRPr="007C3848">
        <w:rPr>
          <w:lang w:val="pt-BR"/>
        </w:rPr>
        <w:t>15</w:t>
      </w:r>
      <w:r w:rsidRPr="007C3848">
        <w:rPr>
          <w:rFonts w:cs="宋体" w:hint="eastAsia"/>
          <w:lang w:val="pt-BR"/>
        </w:rPr>
        <w:t>条边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a b 2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a d 20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b e 1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c a 3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d c 8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d f 6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d g 4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e c 7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e h 3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f c 1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g h 1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h f 2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h j 2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i g 2</w:t>
      </w:r>
    </w:p>
    <w:p w:rsidR="003F10DB" w:rsidRPr="007C3848" w:rsidRDefault="003F10DB" w:rsidP="00D0358C">
      <w:pPr>
        <w:ind w:leftChars="200" w:left="31680" w:firstLine="420"/>
        <w:rPr>
          <w:lang w:val="pt-BR"/>
        </w:rPr>
      </w:pPr>
      <w:r w:rsidRPr="007C3848">
        <w:rPr>
          <w:lang w:val="pt-BR"/>
        </w:rPr>
        <w:t>j i 1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rFonts w:cs="宋体" w:hint="eastAsia"/>
          <w:lang w:val="pt-BR"/>
        </w:rPr>
        <w:t>不妨设文件名为</w:t>
      </w:r>
      <w:r w:rsidRPr="007C3848">
        <w:rPr>
          <w:lang w:val="pt-BR"/>
        </w:rPr>
        <w:t>Gdn10.grp</w:t>
      </w:r>
    </w:p>
    <w:p w:rsidR="003F10DB" w:rsidRPr="007C3848" w:rsidRDefault="003F10DB" w:rsidP="00D0358C">
      <w:pPr>
        <w:ind w:firstLine="420"/>
        <w:rPr>
          <w:rFonts w:cs="Times New Roman"/>
          <w:b/>
          <w:bCs/>
          <w:lang w:val="pt-BR"/>
        </w:rPr>
      </w:pPr>
      <w:r w:rsidRPr="007C3848">
        <w:rPr>
          <w:b/>
          <w:bCs/>
          <w:lang w:val="pt-BR"/>
        </w:rPr>
        <w:t xml:space="preserve">2. </w:t>
      </w:r>
      <w:r w:rsidRPr="007C3848">
        <w:rPr>
          <w:rFonts w:cs="宋体" w:hint="eastAsia"/>
          <w:b/>
          <w:bCs/>
          <w:lang w:val="pt-BR"/>
        </w:rPr>
        <w:t>从数据文件创建邻接矩阵表示的图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指定图的数据文件名，然后逐行读出数据并处理，自动创建邻接矩阵表示的图。本程序可以自动处理注释行和空行，程序实现如下：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</w:t>
      </w:r>
      <w:r w:rsidRPr="007C3848">
        <w:rPr>
          <w:rFonts w:cs="宋体" w:hint="eastAsia"/>
          <w:lang w:val="pt-BR"/>
        </w:rPr>
        <w:t>文件创建图</w:t>
      </w:r>
      <w:r w:rsidRPr="007C3848">
        <w:rPr>
          <w:lang w:val="pt-BR"/>
        </w:rPr>
        <w:t>*****************************//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函数功能：从文本文件创建邻接矩阵表示的图</w:t>
      </w:r>
      <w:r w:rsidRPr="007C3848">
        <w:rPr>
          <w:lang w:val="pt-BR"/>
        </w:rPr>
        <w:t xml:space="preserve">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入口参数</w:t>
      </w:r>
      <w:r w:rsidRPr="007C3848">
        <w:rPr>
          <w:lang w:val="pt-BR"/>
        </w:rPr>
        <w:t xml:space="preserve">  char fileName[]</w:t>
      </w:r>
      <w:r w:rsidRPr="007C3848">
        <w:rPr>
          <w:rFonts w:cs="宋体" w:hint="eastAsia"/>
          <w:lang w:val="pt-BR"/>
        </w:rPr>
        <w:t>，文件名</w:t>
      </w:r>
      <w:r w:rsidRPr="007C3848">
        <w:rPr>
          <w:lang w:val="pt-BR"/>
        </w:rPr>
        <w:t xml:space="preserve">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出口参数：</w:t>
      </w:r>
      <w:r w:rsidRPr="007C3848">
        <w:rPr>
          <w:lang w:val="pt-BR"/>
        </w:rPr>
        <w:t>Graph &amp;G</w:t>
      </w:r>
      <w:r w:rsidRPr="007C3848">
        <w:rPr>
          <w:rFonts w:cs="宋体" w:hint="eastAsia"/>
          <w:lang w:val="pt-BR"/>
        </w:rPr>
        <w:t>，即创建的图</w:t>
      </w:r>
      <w:r w:rsidRPr="007C3848">
        <w:rPr>
          <w:lang w:val="pt-BR"/>
        </w:rPr>
        <w:t xml:space="preserve">   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返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回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值：</w:t>
      </w:r>
      <w:r w:rsidRPr="007C3848">
        <w:rPr>
          <w:lang w:val="pt-BR"/>
        </w:rPr>
        <w:t>bool</w:t>
      </w:r>
      <w:r w:rsidRPr="007C3848">
        <w:rPr>
          <w:rFonts w:cs="宋体" w:hint="eastAsia"/>
          <w:lang w:val="pt-BR"/>
        </w:rPr>
        <w:t>，</w:t>
      </w:r>
      <w:r w:rsidRPr="007C3848">
        <w:rPr>
          <w:lang w:val="pt-BR"/>
        </w:rPr>
        <w:t>true</w:t>
      </w:r>
      <w:r w:rsidRPr="007C3848">
        <w:rPr>
          <w:rFonts w:cs="宋体" w:hint="eastAsia"/>
          <w:lang w:val="pt-BR"/>
        </w:rPr>
        <w:t>创建成功；</w:t>
      </w:r>
      <w:r w:rsidRPr="007C3848">
        <w:rPr>
          <w:lang w:val="pt-BR"/>
        </w:rPr>
        <w:t>false</w:t>
      </w:r>
      <w:r w:rsidRPr="007C3848">
        <w:rPr>
          <w:rFonts w:cs="宋体" w:hint="eastAsia"/>
          <w:lang w:val="pt-BR"/>
        </w:rPr>
        <w:t>创建失败</w:t>
      </w:r>
      <w:r w:rsidRPr="007C3848">
        <w:rPr>
          <w:lang w:val="pt-BR"/>
        </w:rPr>
        <w:t xml:space="preserve">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数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名：</w:t>
      </w:r>
      <w:r w:rsidRPr="007C3848">
        <w:rPr>
          <w:lang w:val="pt-BR"/>
        </w:rPr>
        <w:t>CreateGraphFromFile(char fileName[], Graph &amp;G)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//*******************************************************************//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int CreateGraphFromFile(char fileName[], Graph &amp;G)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FILE* pFile;          //</w:t>
      </w:r>
      <w:r w:rsidRPr="007C3848">
        <w:rPr>
          <w:rFonts w:cs="宋体" w:hint="eastAsia"/>
          <w:lang w:val="pt-BR"/>
        </w:rPr>
        <w:t>定义文件指针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char str[1000];         //</w:t>
      </w:r>
      <w:r w:rsidRPr="007C3848">
        <w:rPr>
          <w:rFonts w:cs="宋体" w:hint="eastAsia"/>
          <w:lang w:val="pt-BR"/>
        </w:rPr>
        <w:t>存放读出一行文本的字符串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char strTemp[10];      //</w:t>
      </w:r>
      <w:r w:rsidRPr="007C3848">
        <w:rPr>
          <w:rFonts w:cs="宋体" w:hint="eastAsia"/>
          <w:lang w:val="pt-BR"/>
        </w:rPr>
        <w:t>判断是否注释行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cellType eWeight;      //</w:t>
      </w:r>
      <w:r w:rsidRPr="007C3848">
        <w:rPr>
          <w:rFonts w:cs="宋体" w:hint="eastAsia"/>
          <w:lang w:val="pt-BR"/>
        </w:rPr>
        <w:t>边的信息，常为边的权值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GraphKind graphType;  //</w:t>
      </w:r>
      <w:r w:rsidRPr="007C3848">
        <w:rPr>
          <w:rFonts w:cs="宋体" w:hint="eastAsia"/>
          <w:lang w:val="pt-BR"/>
        </w:rPr>
        <w:t>图类型枚举变量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  <w:lang w:val="pt-BR"/>
        </w:rPr>
        <w:tab/>
      </w:r>
      <w:r w:rsidRPr="007C3848">
        <w:t>pFile=fopen(fileName,"r");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if(!pFile)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错误：文件</w:t>
      </w:r>
      <w:r w:rsidRPr="007C3848">
        <w:rPr>
          <w:lang w:val="pt-BR"/>
        </w:rPr>
        <w:t>%s</w:t>
      </w:r>
      <w:r w:rsidRPr="007C3848">
        <w:rPr>
          <w:rFonts w:cs="宋体" w:hint="eastAsia"/>
          <w:lang w:val="pt-BR"/>
        </w:rPr>
        <w:t>打开失败。</w:t>
      </w:r>
      <w:r w:rsidRPr="007C3848">
        <w:rPr>
          <w:rFonts w:cs="Times New Roman"/>
        </w:rPr>
        <w:t>\</w:t>
      </w:r>
      <w:r w:rsidRPr="007C3848">
        <w:t>n",fileName);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return false;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}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while(fgets(str,1000,pFile)!=NULL)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strLTrim(str);     //</w:t>
      </w:r>
      <w:r w:rsidRPr="007C3848">
        <w:rPr>
          <w:rFonts w:cs="宋体" w:hint="eastAsia"/>
          <w:lang w:val="pt-BR"/>
        </w:rPr>
        <w:t>删除字符串左边空格，这是一个自定义的函数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(str[0]=='\n')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strncpy(strTemp,str,2);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if(strstr(strTemp,"//")!=NULL)  //</w:t>
      </w:r>
      <w:r w:rsidRPr="007C3848">
        <w:rPr>
          <w:rFonts w:cs="宋体" w:hint="eastAsia"/>
          <w:lang w:val="pt-BR"/>
        </w:rPr>
        <w:t>跳过注释行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非注释行、非空行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跳出循环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break;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}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 //</w:t>
      </w:r>
      <w:r w:rsidRPr="007C3848">
        <w:rPr>
          <w:rFonts w:cs="宋体" w:hint="eastAsia"/>
          <w:lang w:val="pt-BR"/>
        </w:rPr>
        <w:t>循环结束</w:t>
      </w:r>
      <w:r w:rsidRPr="007C3848">
        <w:rPr>
          <w:rFonts w:cs="宋体" w:hint="eastAsia"/>
        </w:rPr>
        <w:t>，</w:t>
      </w:r>
      <w:r w:rsidRPr="007C3848">
        <w:t>str</w:t>
      </w:r>
      <w:r w:rsidRPr="007C3848">
        <w:rPr>
          <w:rFonts w:cs="宋体" w:hint="eastAsia"/>
          <w:lang w:val="pt-BR"/>
        </w:rPr>
        <w:t>中应该已经是图的标识</w:t>
      </w:r>
      <w:r w:rsidRPr="007C3848">
        <w:t>Graph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判断标识是否正确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if(strstr(str,"Graph")==NULL)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{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printf("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打开的文件格式错误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fclose(pFile);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return false;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读取图的类型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跳过空行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while(fgets(str,1000,pFile)!=NULL)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strLTrim(str);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(str[0]=='\n')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strncpy(strTemp,str,2);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if(strstr(strTemp,"//")!=NULL)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  <w:r w:rsidRPr="007C3848">
        <w:tab/>
      </w:r>
      <w:r w:rsidRPr="007C3848">
        <w:tab/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即图的类型标识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break;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}</w:t>
      </w:r>
    </w:p>
    <w:p w:rsidR="003F10DB" w:rsidRPr="007C3848" w:rsidRDefault="003F10DB" w:rsidP="00D0358C">
      <w:pPr>
        <w:ind w:firstLine="420"/>
        <w:rPr>
          <w:rFonts w:cs="Times New Roman"/>
        </w:rPr>
      </w:pPr>
      <w:r w:rsidRPr="007C3848">
        <w:t xml:space="preserve">    //</w:t>
      </w:r>
      <w:r w:rsidRPr="007C3848">
        <w:rPr>
          <w:rFonts w:cs="宋体" w:hint="eastAsia"/>
          <w:lang w:val="pt-BR"/>
        </w:rPr>
        <w:t>设置图的类型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if(strstr(str,"UDG"))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graphType=UDG;    //</w:t>
      </w:r>
      <w:r w:rsidRPr="007C3848">
        <w:rPr>
          <w:rFonts w:cs="宋体" w:hint="eastAsia"/>
          <w:lang w:val="pt-BR"/>
        </w:rPr>
        <w:t>无向图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else if(strstr(str,"UDN"))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graphType=UDN;    //</w:t>
      </w:r>
      <w:r w:rsidRPr="007C3848">
        <w:rPr>
          <w:rFonts w:cs="宋体" w:hint="eastAsia"/>
          <w:lang w:val="pt-BR"/>
        </w:rPr>
        <w:t>无向网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else if(strstr(str,"DG"))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graphType=DG;     //</w:t>
      </w:r>
      <w:r w:rsidRPr="007C3848">
        <w:rPr>
          <w:rFonts w:cs="宋体" w:hint="eastAsia"/>
          <w:lang w:val="pt-BR"/>
        </w:rPr>
        <w:t>有向图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else if(strstr(str,"DN"))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graphType=DN;     //</w:t>
      </w:r>
      <w:r w:rsidRPr="007C3848">
        <w:rPr>
          <w:rFonts w:cs="宋体" w:hint="eastAsia"/>
          <w:lang w:val="pt-BR"/>
        </w:rPr>
        <w:t>有向网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else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{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printf("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读取图的类型标记失败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fclose(pFile);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return false;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读取顶点行数据到</w:t>
      </w:r>
      <w:r w:rsidRPr="007C3848">
        <w:t>str</w:t>
      </w:r>
      <w:r w:rsidRPr="007C3848">
        <w:rPr>
          <w:rFonts w:cs="宋体" w:hint="eastAsia"/>
          <w:lang w:val="pt-BR"/>
        </w:rPr>
        <w:t>。跳过空行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while(fgets(str,1000,pFile)!=NULL)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strLTrim(str); 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 //</w:t>
      </w:r>
      <w:r w:rsidRPr="007C3848">
        <w:rPr>
          <w:rFonts w:cs="宋体" w:hint="eastAsia"/>
          <w:lang w:val="pt-BR"/>
        </w:rPr>
        <w:t>空行，继续读取下一行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//</w:t>
      </w:r>
      <w:r w:rsidRPr="007C3848">
        <w:rPr>
          <w:rFonts w:cs="宋体" w:hint="eastAsia"/>
          <w:lang w:val="pt-BR"/>
        </w:rPr>
        <w:t>注释行，跳过，继续读取下一行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  <w:r w:rsidRPr="007C3848">
        <w:rPr>
          <w:lang w:val="pt-BR"/>
        </w:rPr>
        <w:tab/>
      </w:r>
      <w:r w:rsidRPr="007C3848">
        <w:rPr>
          <w:lang w:val="pt-BR"/>
        </w:rPr>
        <w:tab/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else                       //</w:t>
      </w:r>
      <w:r w:rsidRPr="007C3848">
        <w:rPr>
          <w:rFonts w:cs="宋体" w:hint="eastAsia"/>
          <w:lang w:val="pt-BR"/>
        </w:rPr>
        <w:t>非空行，也非注释行，即图的顶点元素行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//</w:t>
      </w:r>
      <w:r w:rsidRPr="007C3848">
        <w:rPr>
          <w:rFonts w:cs="宋体" w:hint="eastAsia"/>
          <w:lang w:val="pt-BR"/>
        </w:rPr>
        <w:t>顶点数据放入图的顶点数组</w:t>
      </w:r>
      <w:r w:rsidRPr="007C3848">
        <w:rPr>
          <w:rFonts w:cs="Times New Roman"/>
          <w:lang w:val="pt-BR"/>
        </w:rPr>
        <w:tab/>
      </w:r>
    </w:p>
    <w:p w:rsidR="003F10DB" w:rsidRPr="00D0358C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D0358C">
        <w:rPr>
          <w:lang w:val="pt-BR"/>
        </w:rPr>
        <w:t>char* token=strtok(str," ");</w:t>
      </w:r>
    </w:p>
    <w:p w:rsidR="003F10DB" w:rsidRPr="00D0358C" w:rsidRDefault="003F10DB" w:rsidP="00D0358C">
      <w:pPr>
        <w:ind w:leftChars="100" w:left="31680" w:firstLine="420"/>
        <w:rPr>
          <w:lang w:val="pt-BR"/>
        </w:rPr>
      </w:pPr>
      <w:r w:rsidRPr="00D0358C">
        <w:rPr>
          <w:lang w:val="pt-BR"/>
        </w:rPr>
        <w:tab/>
        <w:t>int nNum=0;</w:t>
      </w:r>
      <w:r w:rsidRPr="00D0358C">
        <w:rPr>
          <w:lang w:val="pt-BR"/>
        </w:rPr>
        <w:tab/>
      </w:r>
    </w:p>
    <w:p w:rsidR="003F10DB" w:rsidRPr="00D0358C" w:rsidRDefault="003F10DB" w:rsidP="00D0358C">
      <w:pPr>
        <w:ind w:leftChars="100" w:left="31680" w:firstLine="420"/>
        <w:rPr>
          <w:lang w:val="pt-BR"/>
        </w:rPr>
      </w:pPr>
      <w:r w:rsidRPr="00D0358C">
        <w:rPr>
          <w:lang w:val="pt-BR"/>
        </w:rPr>
        <w:tab/>
        <w:t>while(token!=NULL)</w:t>
      </w:r>
    </w:p>
    <w:p w:rsidR="003F10DB" w:rsidRPr="00D0358C" w:rsidRDefault="003F10DB" w:rsidP="00D0358C">
      <w:pPr>
        <w:ind w:leftChars="100" w:left="31680" w:firstLine="420"/>
        <w:rPr>
          <w:lang w:val="pt-BR"/>
        </w:rPr>
      </w:pPr>
      <w:r w:rsidRPr="00D0358C">
        <w:rPr>
          <w:lang w:val="pt-BR"/>
        </w:rPr>
        <w:tab/>
        <w:t>{</w:t>
      </w:r>
    </w:p>
    <w:p w:rsidR="003F10DB" w:rsidRPr="00D0358C" w:rsidRDefault="003F10DB" w:rsidP="00D0358C">
      <w:pPr>
        <w:ind w:leftChars="100" w:left="3168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  <w:t xml:space="preserve">G.Data[nNum]=*token; </w:t>
      </w:r>
    </w:p>
    <w:p w:rsidR="003F10DB" w:rsidRPr="00D0358C" w:rsidRDefault="003F10DB" w:rsidP="00D0358C">
      <w:pPr>
        <w:ind w:leftChars="100" w:left="31680" w:firstLine="420"/>
        <w:rPr>
          <w:lang w:val="pt-BR"/>
        </w:rPr>
      </w:pPr>
      <w:r w:rsidRPr="00D0358C">
        <w:rPr>
          <w:lang w:val="pt-BR"/>
        </w:rPr>
        <w:t xml:space="preserve">      token = strtok( NULL, " ");</w:t>
      </w:r>
    </w:p>
    <w:p w:rsidR="003F10DB" w:rsidRPr="007C3848" w:rsidRDefault="003F10DB" w:rsidP="00D0358C">
      <w:pPr>
        <w:ind w:leftChars="100" w:left="31680" w:firstLine="420"/>
      </w:pPr>
      <w:r w:rsidRPr="00D0358C">
        <w:rPr>
          <w:lang w:val="pt-BR"/>
        </w:rPr>
        <w:tab/>
      </w:r>
      <w:r w:rsidRPr="00D0358C">
        <w:rPr>
          <w:lang w:val="pt-BR"/>
        </w:rPr>
        <w:tab/>
      </w:r>
      <w:r w:rsidRPr="007C3848">
        <w:t>nNum++;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}</w:t>
      </w:r>
    </w:p>
    <w:p w:rsidR="003F10DB" w:rsidRPr="007C3848" w:rsidRDefault="003F10DB" w:rsidP="00D0358C">
      <w:pPr>
        <w:ind w:leftChars="2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//</w:t>
      </w:r>
      <w:r w:rsidRPr="007C3848">
        <w:rPr>
          <w:rFonts w:cs="宋体" w:hint="eastAsia"/>
          <w:lang w:val="pt-BR"/>
        </w:rPr>
        <w:t>图的邻接矩阵初始化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int nRow=0;    //</w:t>
      </w:r>
      <w:r w:rsidRPr="007C3848">
        <w:rPr>
          <w:rFonts w:cs="宋体" w:hint="eastAsia"/>
          <w:lang w:val="pt-BR"/>
        </w:rPr>
        <w:t>矩阵行下标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int nCol=0;     //</w:t>
      </w:r>
      <w:r w:rsidRPr="007C3848">
        <w:rPr>
          <w:rFonts w:cs="宋体" w:hint="eastAsia"/>
          <w:lang w:val="pt-BR"/>
        </w:rPr>
        <w:t>矩阵列下标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if(graphType==UDG || graphType==DG)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{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for(nRow=0;nRow&lt;nNum;nRow++)</w:t>
      </w:r>
    </w:p>
    <w:p w:rsidR="003F10DB" w:rsidRPr="007C3848" w:rsidRDefault="003F10DB" w:rsidP="00D0358C">
      <w:pPr>
        <w:ind w:leftChars="100" w:left="31680" w:firstLine="420"/>
        <w:rPr>
          <w:lang w:val="it-IT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D0358C">
      <w:pPr>
        <w:ind w:leftChars="100" w:left="3168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  <w:t>G.AdjMatrix[nRow][nCol]=0;</w:t>
      </w:r>
    </w:p>
    <w:p w:rsidR="003F10DB" w:rsidRPr="007C3848" w:rsidRDefault="003F10DB" w:rsidP="00D0358C">
      <w:pPr>
        <w:ind w:leftChars="100" w:left="31680" w:firstLine="420"/>
        <w:rPr>
          <w:lang w:val="it-IT"/>
        </w:rPr>
      </w:pPr>
      <w:r w:rsidRPr="007C3848">
        <w:rPr>
          <w:lang w:val="it-IT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lang w:val="it-IT"/>
        </w:rPr>
      </w:pPr>
      <w:r w:rsidRPr="007C3848">
        <w:rPr>
          <w:lang w:val="it-IT"/>
        </w:rPr>
        <w:tab/>
        <w:t>else</w:t>
      </w:r>
    </w:p>
    <w:p w:rsidR="003F10DB" w:rsidRPr="007C3848" w:rsidRDefault="003F10DB" w:rsidP="00D0358C">
      <w:pPr>
        <w:ind w:leftChars="100" w:left="31680" w:firstLine="420"/>
        <w:rPr>
          <w:lang w:val="it-IT"/>
        </w:rPr>
      </w:pPr>
      <w:r w:rsidRPr="007C3848">
        <w:rPr>
          <w:lang w:val="it-IT"/>
        </w:rPr>
        <w:tab/>
        <w:t>{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t>for(nRow=0;nRow&lt;nNum;nRow++)</w:t>
      </w:r>
    </w:p>
    <w:p w:rsidR="003F10DB" w:rsidRPr="007C3848" w:rsidRDefault="003F10DB" w:rsidP="00D0358C">
      <w:pPr>
        <w:ind w:leftChars="100" w:left="31680" w:firstLine="420"/>
        <w:rPr>
          <w:lang w:val="it-IT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pt-BR"/>
        </w:rPr>
        <w:t>G.AdjMatrix[nRow][nCol]=INF;  //INF</w:t>
      </w:r>
      <w:r w:rsidRPr="007C3848">
        <w:rPr>
          <w:rFonts w:cs="宋体" w:hint="eastAsia"/>
          <w:lang w:val="pt-BR"/>
        </w:rPr>
        <w:t>表示无穷大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}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循环读取边的数据到邻接矩阵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int edgeNum=0;         //</w:t>
      </w:r>
      <w:r w:rsidRPr="007C3848">
        <w:rPr>
          <w:rFonts w:cs="宋体" w:hint="eastAsia"/>
          <w:lang w:val="pt-BR"/>
        </w:rPr>
        <w:t>边的数量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elementType Nf, Ns;     //</w:t>
      </w:r>
      <w:r w:rsidRPr="007C3848">
        <w:rPr>
          <w:rFonts w:cs="宋体" w:hint="eastAsia"/>
          <w:lang w:val="pt-BR"/>
        </w:rPr>
        <w:t>边或弧的</w:t>
      </w:r>
      <w:r w:rsidRPr="007C3848">
        <w:rPr>
          <w:lang w:val="pt-BR"/>
        </w:rPr>
        <w:t>2</w:t>
      </w:r>
      <w:r w:rsidRPr="007C3848">
        <w:rPr>
          <w:rFonts w:cs="宋体" w:hint="eastAsia"/>
          <w:lang w:val="pt-BR"/>
        </w:rPr>
        <w:t>个相邻顶点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while(fgets(str,1000,pFile)!=NULL)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strLTrim(str);  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  //</w:t>
      </w:r>
      <w:r w:rsidRPr="007C3848">
        <w:rPr>
          <w:rFonts w:cs="宋体" w:hint="eastAsia"/>
          <w:lang w:val="pt-BR"/>
        </w:rPr>
        <w:t>空行，继续读取下一行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//</w:t>
      </w:r>
      <w:r w:rsidRPr="007C3848">
        <w:rPr>
          <w:rFonts w:cs="宋体" w:hint="eastAsia"/>
          <w:lang w:val="pt-BR"/>
        </w:rPr>
        <w:t>注释行，跳过，继续读取下一行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char* token=strtok(str," ");  //</w:t>
      </w:r>
      <w:r w:rsidRPr="007C3848">
        <w:rPr>
          <w:rFonts w:cs="宋体" w:hint="eastAsia"/>
          <w:lang w:val="pt-BR"/>
        </w:rPr>
        <w:t>以空格为分隔符，分割一行数据，写入邻接矩阵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错误：读取图的边数据失败！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Nf=*token;               //</w:t>
      </w:r>
      <w:r w:rsidRPr="007C3848">
        <w:rPr>
          <w:rFonts w:cs="宋体" w:hint="eastAsia"/>
          <w:lang w:val="pt-BR"/>
        </w:rPr>
        <w:t>获取边的第一个顶点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token = strtok( NULL, " ");   //</w:t>
      </w:r>
      <w:r w:rsidRPr="007C3848">
        <w:rPr>
          <w:rFonts w:cs="宋体" w:hint="eastAsia"/>
          <w:lang w:val="pt-BR"/>
        </w:rPr>
        <w:t>读取下一个子串，即第二个顶点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错误：读取图的边数据失败！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Ns=*token;  //</w:t>
      </w:r>
      <w:r w:rsidRPr="007C3848">
        <w:rPr>
          <w:rFonts w:cs="宋体" w:hint="eastAsia"/>
          <w:lang w:val="pt-BR"/>
        </w:rPr>
        <w:t>获取边的第二个顶点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//</w:t>
      </w:r>
      <w:r w:rsidRPr="007C3848">
        <w:rPr>
          <w:rFonts w:cs="宋体" w:hint="eastAsia"/>
          <w:lang w:val="pt-BR"/>
        </w:rPr>
        <w:t>从第一个顶点获取行号</w:t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t>for(nRow=0;nRow&lt;nNum;nRow++)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tab/>
      </w: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if(G.Data[nRow]==Nf)  //</w:t>
      </w:r>
      <w:r w:rsidRPr="007C3848">
        <w:rPr>
          <w:rFonts w:cs="宋体" w:hint="eastAsia"/>
          <w:lang w:val="pt-BR"/>
        </w:rPr>
        <w:t>从顶点列表找到第一个顶点的编号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 //</w:t>
      </w:r>
      <w:r w:rsidRPr="007C3848">
        <w:rPr>
          <w:rFonts w:cs="宋体" w:hint="eastAsia"/>
          <w:lang w:val="pt-BR"/>
        </w:rPr>
        <w:t>从第二个顶点获取列号</w:t>
      </w:r>
    </w:p>
    <w:p w:rsidR="003F10DB" w:rsidRPr="007C3848" w:rsidRDefault="003F10DB" w:rsidP="00D0358C">
      <w:pPr>
        <w:ind w:leftChars="100" w:left="31680" w:firstLine="420"/>
        <w:rPr>
          <w:lang w:val="it-IT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if(G.Data[nCol]==Ns)  //</w:t>
      </w:r>
      <w:r w:rsidRPr="007C3848">
        <w:rPr>
          <w:rFonts w:cs="宋体" w:hint="eastAsia"/>
          <w:lang w:val="pt-BR"/>
        </w:rPr>
        <w:t>从顶点列表找到第二个顶点的编号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leftChars="2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如果为网，读取权值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if(graphType==UDN || graphType==DN)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{                //</w:t>
      </w:r>
      <w:r w:rsidRPr="007C3848">
        <w:rPr>
          <w:rFonts w:cs="宋体" w:hint="eastAsia"/>
          <w:lang w:val="pt-BR"/>
        </w:rPr>
        <w:t>读取下一个子串，即边的附加信息，常为边的权重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token = strtok( NULL, " ");  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if(token==NULL)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错误：读取图的边数据失败！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eWeight=atoi(token);  //</w:t>
      </w:r>
      <w:r w:rsidRPr="007C3848">
        <w:rPr>
          <w:rFonts w:cs="宋体" w:hint="eastAsia"/>
          <w:lang w:val="pt-BR"/>
        </w:rPr>
        <w:t>取得边的附加信息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if(graphType==UDN || graphType==DN)  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G.AdjMatrix[nRow][nCol]=eWeight;</w:t>
      </w:r>
    </w:p>
    <w:p w:rsidR="003F10DB" w:rsidRPr="007C3848" w:rsidRDefault="003F10DB" w:rsidP="00D0358C">
      <w:pPr>
        <w:ind w:leftChars="100" w:left="31680" w:firstLineChars="950" w:firstLine="31680"/>
        <w:rPr>
          <w:lang w:val="pt-BR"/>
        </w:rPr>
      </w:pP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如果为网，邻接矩阵中对应的边设置权值，否则置为</w:t>
      </w:r>
      <w:r w:rsidRPr="007C3848">
        <w:rPr>
          <w:lang w:val="pt-BR"/>
        </w:rPr>
        <w:t>1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else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 xml:space="preserve">G.AdjMatrix[nRow][nCol]=1;  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edgeNum++;   //</w:t>
      </w:r>
      <w:r w:rsidRPr="007C3848">
        <w:rPr>
          <w:rFonts w:cs="宋体" w:hint="eastAsia"/>
          <w:lang w:val="pt-BR"/>
        </w:rPr>
        <w:t>边数加</w:t>
      </w:r>
      <w:r w:rsidRPr="007C3848">
        <w:rPr>
          <w:lang w:val="pt-BR"/>
        </w:rPr>
        <w:t>1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G.VerNum=nNum;           //</w:t>
      </w:r>
      <w:r w:rsidRPr="007C3848">
        <w:rPr>
          <w:rFonts w:cs="宋体" w:hint="eastAsia"/>
          <w:lang w:val="pt-BR"/>
        </w:rPr>
        <w:t>图的顶点数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if(graphType==UDG || graphType==UDN)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G.ArcNum=edgeNum / 2;  //</w:t>
      </w:r>
      <w:r w:rsidRPr="007C3848">
        <w:rPr>
          <w:rFonts w:cs="宋体" w:hint="eastAsia"/>
          <w:lang w:val="pt-BR"/>
        </w:rPr>
        <w:t>无向图或网的边数等于统计的数字除</w:t>
      </w:r>
      <w:r w:rsidRPr="007C3848">
        <w:rPr>
          <w:lang w:val="pt-BR"/>
        </w:rPr>
        <w:t xml:space="preserve">2  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  <w:t>else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G.ArcNum=edgeNum;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G.gKind=graphType;         //</w:t>
      </w:r>
      <w:r w:rsidRPr="007C3848">
        <w:rPr>
          <w:rFonts w:cs="宋体" w:hint="eastAsia"/>
          <w:lang w:val="pt-BR"/>
        </w:rPr>
        <w:t>图的类型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fclose(pFile);   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true;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>}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</w:p>
    <w:p w:rsidR="003F10DB" w:rsidRPr="007C3848" w:rsidRDefault="003F10DB" w:rsidP="00D0358C">
      <w:pPr>
        <w:ind w:firstLine="420"/>
        <w:rPr>
          <w:rFonts w:cs="Times New Roman"/>
          <w:b/>
          <w:bCs/>
          <w:lang w:val="pt-BR"/>
        </w:rPr>
      </w:pPr>
      <w:r w:rsidRPr="007C3848">
        <w:rPr>
          <w:b/>
          <w:bCs/>
          <w:lang w:val="pt-BR"/>
        </w:rPr>
        <w:t xml:space="preserve">3. </w:t>
      </w:r>
      <w:r w:rsidRPr="007C3848">
        <w:rPr>
          <w:rFonts w:cs="宋体" w:hint="eastAsia"/>
          <w:b/>
          <w:bCs/>
          <w:lang w:val="pt-BR"/>
        </w:rPr>
        <w:t>从数据文件创建邻接表表示的图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程序实现如下：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//****************************</w:t>
      </w:r>
      <w:r w:rsidRPr="007C3848">
        <w:rPr>
          <w:rFonts w:cs="宋体" w:hint="eastAsia"/>
          <w:lang w:val="pt-BR"/>
        </w:rPr>
        <w:t>文件创建图</w:t>
      </w:r>
      <w:r w:rsidRPr="007C3848">
        <w:rPr>
          <w:lang w:val="pt-BR"/>
        </w:rPr>
        <w:t>*****************************//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函数功能：从文本文件创建邻接表表示的图</w:t>
      </w:r>
      <w:r w:rsidRPr="007C3848">
        <w:rPr>
          <w:lang w:val="pt-BR"/>
        </w:rPr>
        <w:t xml:space="preserve">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入口参数</w:t>
      </w:r>
      <w:r w:rsidRPr="007C3848">
        <w:rPr>
          <w:lang w:val="pt-BR"/>
        </w:rPr>
        <w:t xml:space="preserve">  char fileName[]</w:t>
      </w:r>
      <w:r w:rsidRPr="007C3848">
        <w:rPr>
          <w:rFonts w:cs="宋体" w:hint="eastAsia"/>
          <w:lang w:val="pt-BR"/>
        </w:rPr>
        <w:t>，文件名</w:t>
      </w:r>
      <w:r w:rsidRPr="007C3848">
        <w:rPr>
          <w:lang w:val="pt-BR"/>
        </w:rPr>
        <w:t xml:space="preserve">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出口参数：</w:t>
      </w:r>
      <w:r w:rsidRPr="007C3848">
        <w:rPr>
          <w:lang w:val="pt-BR"/>
        </w:rPr>
        <w:t>Graph &amp;G</w:t>
      </w:r>
      <w:r w:rsidRPr="007C3848">
        <w:rPr>
          <w:rFonts w:cs="宋体" w:hint="eastAsia"/>
          <w:lang w:val="pt-BR"/>
        </w:rPr>
        <w:t>，即创建的图</w:t>
      </w:r>
      <w:r w:rsidRPr="007C3848">
        <w:rPr>
          <w:lang w:val="pt-BR"/>
        </w:rPr>
        <w:t xml:space="preserve">              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返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回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值：</w:t>
      </w:r>
      <w:r w:rsidRPr="007C3848">
        <w:rPr>
          <w:lang w:val="pt-BR"/>
        </w:rPr>
        <w:t>bool</w:t>
      </w:r>
      <w:r w:rsidRPr="007C3848">
        <w:rPr>
          <w:rFonts w:cs="宋体" w:hint="eastAsia"/>
          <w:lang w:val="pt-BR"/>
        </w:rPr>
        <w:t>，</w:t>
      </w:r>
      <w:r w:rsidRPr="007C3848">
        <w:rPr>
          <w:lang w:val="pt-BR"/>
        </w:rPr>
        <w:t>true</w:t>
      </w:r>
      <w:r w:rsidRPr="007C3848">
        <w:rPr>
          <w:rFonts w:cs="宋体" w:hint="eastAsia"/>
          <w:lang w:val="pt-BR"/>
        </w:rPr>
        <w:t>创建成功；</w:t>
      </w:r>
      <w:r w:rsidRPr="007C3848">
        <w:rPr>
          <w:lang w:val="pt-BR"/>
        </w:rPr>
        <w:t>false</w:t>
      </w:r>
      <w:r w:rsidRPr="007C3848">
        <w:rPr>
          <w:rFonts w:cs="宋体" w:hint="eastAsia"/>
          <w:lang w:val="pt-BR"/>
        </w:rPr>
        <w:t>创建失败</w:t>
      </w:r>
      <w:r w:rsidRPr="007C3848">
        <w:rPr>
          <w:lang w:val="pt-BR"/>
        </w:rPr>
        <w:t xml:space="preserve">            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函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数</w:t>
      </w:r>
      <w:r w:rsidRPr="007C3848">
        <w:rPr>
          <w:lang w:val="pt-BR"/>
        </w:rPr>
        <w:t xml:space="preserve"> </w:t>
      </w:r>
      <w:r w:rsidRPr="007C3848">
        <w:rPr>
          <w:rFonts w:cs="宋体" w:hint="eastAsia"/>
          <w:lang w:val="pt-BR"/>
        </w:rPr>
        <w:t>名：</w:t>
      </w:r>
      <w:r w:rsidRPr="007C3848">
        <w:rPr>
          <w:lang w:val="pt-BR"/>
        </w:rPr>
        <w:t>CreateGraphFromFile(char fileName[], Graph &amp;G)        *//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 xml:space="preserve">//* </w:t>
      </w:r>
      <w:r w:rsidRPr="007C3848">
        <w:rPr>
          <w:rFonts w:cs="宋体" w:hint="eastAsia"/>
          <w:lang w:val="pt-BR"/>
        </w:rPr>
        <w:t>备注：本函数使用的数据文件格式以边（顶点对）为基本数据</w:t>
      </w:r>
      <w:r w:rsidRPr="007C3848">
        <w:rPr>
          <w:lang w:val="pt-BR"/>
        </w:rPr>
        <w:t xml:space="preserve">          *//</w:t>
      </w:r>
    </w:p>
    <w:p w:rsidR="003F10DB" w:rsidRPr="007C3848" w:rsidRDefault="003F10DB" w:rsidP="00D0358C">
      <w:pPr>
        <w:ind w:firstLine="420"/>
      </w:pPr>
      <w:r w:rsidRPr="007C3848">
        <w:t>//*******************************************************************//</w:t>
      </w:r>
    </w:p>
    <w:p w:rsidR="003F10DB" w:rsidRPr="007C3848" w:rsidRDefault="003F10DB" w:rsidP="00D0358C">
      <w:pPr>
        <w:ind w:firstLine="420"/>
      </w:pPr>
      <w:r w:rsidRPr="007C3848">
        <w:t>int CreateGraphFromFile(char fileName[], Graph &amp;G)</w:t>
      </w:r>
    </w:p>
    <w:p w:rsidR="003F10DB" w:rsidRPr="007C3848" w:rsidRDefault="003F10DB" w:rsidP="00D0358C">
      <w:pPr>
        <w:ind w:firstLine="420"/>
      </w:pPr>
      <w:r w:rsidRPr="007C3848"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FILE* pFile;         //</w:t>
      </w:r>
      <w:r w:rsidRPr="007C3848">
        <w:rPr>
          <w:rFonts w:cs="宋体" w:hint="eastAsia"/>
          <w:lang w:val="pt-BR"/>
        </w:rPr>
        <w:t>定义文件指针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char str[1000];        //</w:t>
      </w:r>
      <w:r w:rsidRPr="007C3848">
        <w:rPr>
          <w:rFonts w:cs="宋体" w:hint="eastAsia"/>
          <w:lang w:val="pt-BR"/>
        </w:rPr>
        <w:t>存放读出一行文本的字符串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char strTemp[10];      //</w:t>
      </w:r>
      <w:r w:rsidRPr="007C3848">
        <w:rPr>
          <w:rFonts w:cs="宋体" w:hint="eastAsia"/>
          <w:lang w:val="pt-BR"/>
        </w:rPr>
        <w:t>判断是否注释行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 xml:space="preserve">char* ss; </w:t>
      </w:r>
    </w:p>
    <w:p w:rsidR="003F10DB" w:rsidRPr="007C3848" w:rsidRDefault="003F10DB" w:rsidP="00D0358C">
      <w:pPr>
        <w:ind w:leftChars="100" w:left="31680" w:firstLine="420"/>
      </w:pPr>
      <w:r w:rsidRPr="007C3848">
        <w:t xml:space="preserve">  int i=0, j=0;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  <w:t>int edgeNum=0;        //</w:t>
      </w:r>
      <w:r w:rsidRPr="007C3848">
        <w:rPr>
          <w:rFonts w:cs="宋体" w:hint="eastAsia"/>
          <w:lang w:val="pt-BR"/>
        </w:rPr>
        <w:t>边的数量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eInfoType eWeight;     //</w:t>
      </w:r>
      <w:r w:rsidRPr="007C3848">
        <w:rPr>
          <w:rFonts w:cs="宋体" w:hint="eastAsia"/>
          <w:lang w:val="pt-BR"/>
        </w:rPr>
        <w:t>边的信息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常为边的权值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GraphKind graphType;  //</w:t>
      </w:r>
      <w:r w:rsidRPr="007C3848">
        <w:rPr>
          <w:rFonts w:cs="宋体" w:hint="eastAsia"/>
          <w:lang w:val="pt-BR"/>
        </w:rPr>
        <w:t>图类型枚举变量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pFile=fopen(fileName,"r");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if(!pFile)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错误：文件</w:t>
      </w:r>
      <w:r w:rsidRPr="007C3848">
        <w:rPr>
          <w:lang w:val="pt-BR"/>
        </w:rPr>
        <w:t>%s</w:t>
      </w:r>
      <w:r w:rsidRPr="007C3848">
        <w:rPr>
          <w:rFonts w:cs="宋体" w:hint="eastAsia"/>
          <w:lang w:val="pt-BR"/>
        </w:rPr>
        <w:t>打开失败。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n",fileName);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return false;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while(fgets(str,1000,pFile)!=NULL)  //</w:t>
      </w:r>
      <w:r w:rsidRPr="007C3848">
        <w:rPr>
          <w:rFonts w:cs="宋体" w:hint="eastAsia"/>
          <w:lang w:val="pt-BR"/>
        </w:rPr>
        <w:t>跳过空行和注释行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strLTrim(str);     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 (str[0]=='\n')    //</w:t>
      </w:r>
      <w:r w:rsidRPr="007C3848">
        <w:rPr>
          <w:rFonts w:cs="宋体" w:hint="eastAsia"/>
          <w:lang w:val="pt-BR"/>
        </w:rPr>
        <w:t>空行，继续读取下一行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strncpy(strTemp,str,2);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if(strstr(strTemp,"//")!=NULL)    //</w:t>
      </w:r>
      <w:r w:rsidRPr="007C3848">
        <w:rPr>
          <w:rFonts w:cs="宋体" w:hint="eastAsia"/>
          <w:lang w:val="pt-BR"/>
        </w:rPr>
        <w:t>跳过注释行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continue;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else                          //</w:t>
      </w:r>
      <w:r w:rsidRPr="007C3848">
        <w:rPr>
          <w:rFonts w:cs="宋体" w:hint="eastAsia"/>
          <w:lang w:val="pt-BR"/>
        </w:rPr>
        <w:t>非注释行、非空行，跳出循环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//</w:t>
      </w:r>
      <w:r w:rsidRPr="007C3848">
        <w:rPr>
          <w:rFonts w:cs="宋体" w:hint="eastAsia"/>
          <w:lang w:val="pt-BR"/>
        </w:rPr>
        <w:t>循环结束，</w:t>
      </w:r>
      <w:r w:rsidRPr="007C3848">
        <w:rPr>
          <w:lang w:val="pt-BR"/>
        </w:rPr>
        <w:t>str</w:t>
      </w:r>
      <w:r w:rsidRPr="007C3848">
        <w:rPr>
          <w:rFonts w:cs="宋体" w:hint="eastAsia"/>
          <w:lang w:val="pt-BR"/>
        </w:rPr>
        <w:t>中应该已经是图的标识</w:t>
      </w:r>
      <w:r w:rsidRPr="007C3848">
        <w:rPr>
          <w:lang w:val="pt-BR"/>
        </w:rPr>
        <w:t>Graph</w:t>
      </w:r>
      <w:r w:rsidRPr="007C3848">
        <w:rPr>
          <w:rFonts w:cs="宋体" w:hint="eastAsia"/>
          <w:lang w:val="pt-BR"/>
        </w:rPr>
        <w:t>，判断标识是否正确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  <w:lang w:val="pt-BR"/>
        </w:rPr>
        <w:tab/>
      </w:r>
      <w:r w:rsidRPr="007C3848">
        <w:t>if(strstr(str,"Graph")==NULL)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{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printf("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打开的文件格式错误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fclose(pFile);    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return false;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读取图的类型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跳过空行及注释行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while(fgets(str,1000,pFile)!=NULL)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 xml:space="preserve">strLTrim(str);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(str[0]=='\n')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strncpy(strTemp,str,2);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if(strstr(strTemp,"//")!=NULL)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  <w:r w:rsidRPr="007C3848">
        <w:tab/>
      </w:r>
      <w:r w:rsidRPr="007C3848">
        <w:tab/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即图的类型标识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break;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 xml:space="preserve">  //</w:t>
      </w:r>
      <w:r w:rsidRPr="007C3848">
        <w:rPr>
          <w:rFonts w:cs="宋体" w:hint="eastAsia"/>
          <w:lang w:val="pt-BR"/>
        </w:rPr>
        <w:t>设置图的类型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if(strstr(str,"UDG"))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graphType=UDG;    //</w:t>
      </w:r>
      <w:r w:rsidRPr="007C3848">
        <w:rPr>
          <w:rFonts w:cs="宋体" w:hint="eastAsia"/>
          <w:lang w:val="pt-BR"/>
        </w:rPr>
        <w:t>无向图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else if(strstr(str,"UDN"))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graphType=UDN;    //</w:t>
      </w:r>
      <w:r w:rsidRPr="007C3848">
        <w:rPr>
          <w:rFonts w:cs="宋体" w:hint="eastAsia"/>
          <w:lang w:val="pt-BR"/>
        </w:rPr>
        <w:t>无向网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else if(strstr(str,"DG"))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graphType=DG;     //</w:t>
      </w:r>
      <w:r w:rsidRPr="007C3848">
        <w:rPr>
          <w:rFonts w:cs="宋体" w:hint="eastAsia"/>
          <w:lang w:val="pt-BR"/>
        </w:rPr>
        <w:t>有向图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else if(strstr(str,"DN"))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graphType=DN;     //</w:t>
      </w:r>
      <w:r w:rsidRPr="007C3848">
        <w:rPr>
          <w:rFonts w:cs="宋体" w:hint="eastAsia"/>
          <w:lang w:val="pt-BR"/>
        </w:rPr>
        <w:t>有向网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else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{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printf("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读取图的类型标记失败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fclose(pFile);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return false;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读取顶点数据到</w:t>
      </w:r>
      <w:r w:rsidRPr="007C3848">
        <w:t>str</w:t>
      </w:r>
      <w:r w:rsidRPr="007C3848">
        <w:rPr>
          <w:rFonts w:cs="宋体" w:hint="eastAsia"/>
          <w:lang w:val="pt-BR"/>
        </w:rPr>
        <w:t>。跳过空行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while(fgets(str,1000,pFile)!=NULL)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 xml:space="preserve">strLTrim(str);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(str[0]=='\n')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strncpy(strTemp,str,2);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if(strstr(strTemp,"//")!=NULL)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  <w:r w:rsidRPr="007C3848">
        <w:tab/>
      </w:r>
      <w:r w:rsidRPr="007C3848">
        <w:tab/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else                       //</w:t>
      </w:r>
      <w:r w:rsidRPr="007C3848">
        <w:rPr>
          <w:rFonts w:cs="宋体" w:hint="eastAsia"/>
          <w:lang w:val="pt-BR"/>
        </w:rPr>
        <w:t>非空行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也非注释行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即图的顶点元素行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pt-BR"/>
        </w:rPr>
        <w:t>break;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//</w:t>
      </w:r>
      <w:r w:rsidRPr="007C3848">
        <w:rPr>
          <w:rFonts w:cs="宋体" w:hint="eastAsia"/>
          <w:lang w:val="pt-BR"/>
        </w:rPr>
        <w:t>顶点数据放入图的顶点数组</w:t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</w:p>
    <w:p w:rsidR="003F10DB" w:rsidRPr="00D0358C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D0358C">
        <w:rPr>
          <w:lang w:val="pt-BR"/>
        </w:rPr>
        <w:t>char* token=strtok(str," ");</w:t>
      </w:r>
    </w:p>
    <w:p w:rsidR="003F10DB" w:rsidRPr="00D0358C" w:rsidRDefault="003F10DB" w:rsidP="00D0358C">
      <w:pPr>
        <w:ind w:leftChars="100" w:left="31680" w:firstLine="420"/>
        <w:rPr>
          <w:lang w:val="pt-BR"/>
        </w:rPr>
      </w:pPr>
      <w:r w:rsidRPr="00D0358C">
        <w:rPr>
          <w:lang w:val="pt-BR"/>
        </w:rPr>
        <w:tab/>
        <w:t>int nNum=0;</w:t>
      </w:r>
      <w:r w:rsidRPr="00D0358C">
        <w:rPr>
          <w:lang w:val="pt-BR"/>
        </w:rPr>
        <w:tab/>
      </w:r>
    </w:p>
    <w:p w:rsidR="003F10DB" w:rsidRPr="00D0358C" w:rsidRDefault="003F10DB" w:rsidP="00D0358C">
      <w:pPr>
        <w:ind w:leftChars="100" w:left="31680" w:firstLine="420"/>
        <w:rPr>
          <w:lang w:val="pt-BR"/>
        </w:rPr>
      </w:pPr>
      <w:r w:rsidRPr="00D0358C">
        <w:rPr>
          <w:lang w:val="pt-BR"/>
        </w:rPr>
        <w:tab/>
        <w:t>while(token!=NULL)</w:t>
      </w:r>
    </w:p>
    <w:p w:rsidR="003F10DB" w:rsidRPr="00D0358C" w:rsidRDefault="003F10DB" w:rsidP="00D0358C">
      <w:pPr>
        <w:ind w:leftChars="100" w:left="31680" w:firstLine="420"/>
        <w:rPr>
          <w:lang w:val="pt-BR"/>
        </w:rPr>
      </w:pPr>
      <w:r w:rsidRPr="00D0358C">
        <w:rPr>
          <w:lang w:val="pt-BR"/>
        </w:rPr>
        <w:tab/>
        <w:t>{</w:t>
      </w:r>
    </w:p>
    <w:p w:rsidR="003F10DB" w:rsidRPr="00D0358C" w:rsidRDefault="003F10DB" w:rsidP="00D0358C">
      <w:pPr>
        <w:ind w:leftChars="100" w:left="31680" w:firstLine="420"/>
        <w:rPr>
          <w:lang w:val="pt-BR"/>
        </w:rPr>
      </w:pPr>
      <w:r w:rsidRPr="00D0358C">
        <w:rPr>
          <w:lang w:val="pt-BR"/>
        </w:rPr>
        <w:tab/>
      </w:r>
      <w:r w:rsidRPr="00D0358C">
        <w:rPr>
          <w:lang w:val="pt-BR"/>
        </w:rPr>
        <w:tab/>
        <w:t>G.VerList[nNum].data=*token;</w:t>
      </w:r>
    </w:p>
    <w:p w:rsidR="003F10DB" w:rsidRPr="007C3848" w:rsidRDefault="003F10DB" w:rsidP="00D0358C">
      <w:pPr>
        <w:ind w:leftChars="100" w:left="31680" w:firstLine="420"/>
      </w:pPr>
      <w:r w:rsidRPr="00D0358C">
        <w:rPr>
          <w:lang w:val="pt-BR"/>
        </w:rPr>
        <w:tab/>
      </w:r>
      <w:r w:rsidRPr="00D0358C">
        <w:rPr>
          <w:lang w:val="pt-BR"/>
        </w:rPr>
        <w:tab/>
      </w:r>
      <w:r w:rsidRPr="007C3848">
        <w:t>G.VerList[nNum].firstEdge=NULL;</w:t>
      </w:r>
    </w:p>
    <w:p w:rsidR="003F10DB" w:rsidRPr="007C3848" w:rsidRDefault="003F10DB" w:rsidP="00D0358C">
      <w:pPr>
        <w:ind w:leftChars="100" w:left="31680" w:firstLine="420"/>
      </w:pPr>
      <w:r w:rsidRPr="007C3848">
        <w:t xml:space="preserve">      token = strtok( NULL, " ");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nNum++;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  <w:t>//</w:t>
      </w:r>
      <w:r w:rsidRPr="007C3848">
        <w:rPr>
          <w:rFonts w:cs="宋体" w:hint="eastAsia"/>
          <w:lang w:val="pt-BR"/>
        </w:rPr>
        <w:t>循环读取边</w:t>
      </w:r>
      <w:r w:rsidRPr="007C3848">
        <w:rPr>
          <w:rFonts w:cs="宋体" w:hint="eastAsia"/>
        </w:rPr>
        <w:t>（</w:t>
      </w:r>
      <w:r w:rsidRPr="007C3848">
        <w:rPr>
          <w:rFonts w:cs="宋体" w:hint="eastAsia"/>
          <w:lang w:val="pt-BR"/>
        </w:rPr>
        <w:t>顶点对</w:t>
      </w:r>
      <w:r w:rsidRPr="007C3848">
        <w:rPr>
          <w:rFonts w:cs="宋体" w:hint="eastAsia"/>
        </w:rPr>
        <w:t>）</w:t>
      </w:r>
      <w:r w:rsidRPr="007C3848">
        <w:rPr>
          <w:rFonts w:cs="宋体" w:hint="eastAsia"/>
          <w:lang w:val="pt-BR"/>
        </w:rPr>
        <w:t>数据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int nRow=0;          //</w:t>
      </w:r>
      <w:r w:rsidRPr="007C3848">
        <w:rPr>
          <w:rFonts w:cs="宋体" w:hint="eastAsia"/>
          <w:lang w:val="pt-BR"/>
        </w:rPr>
        <w:t>矩阵行下标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int nCol=0;           //</w:t>
      </w:r>
      <w:r w:rsidRPr="007C3848">
        <w:rPr>
          <w:rFonts w:cs="宋体" w:hint="eastAsia"/>
          <w:lang w:val="pt-BR"/>
        </w:rPr>
        <w:t>矩阵列下标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t>EdgeNode* eR;       //</w:t>
      </w:r>
      <w:r w:rsidRPr="007C3848">
        <w:rPr>
          <w:rFonts w:cs="宋体" w:hint="eastAsia"/>
          <w:lang w:val="pt-BR"/>
        </w:rPr>
        <w:t>边链表尾指针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 xml:space="preserve">EdgeNode* p;    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  <w:t>elementType Nf, Ns;   //</w:t>
      </w:r>
      <w:r w:rsidRPr="007C3848">
        <w:rPr>
          <w:rFonts w:cs="宋体" w:hint="eastAsia"/>
          <w:lang w:val="pt-BR"/>
        </w:rPr>
        <w:t>边或弧的</w:t>
      </w:r>
      <w:r w:rsidRPr="007C3848">
        <w:t>2</w:t>
      </w:r>
      <w:r w:rsidRPr="007C3848">
        <w:rPr>
          <w:rFonts w:cs="宋体" w:hint="eastAsia"/>
          <w:lang w:val="pt-BR"/>
        </w:rPr>
        <w:t>个相邻顶点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t>while(fgets(str,1000,pFile)!=NULL)</w:t>
      </w:r>
    </w:p>
    <w:p w:rsidR="003F10DB" w:rsidRPr="007C3848" w:rsidRDefault="003F10DB" w:rsidP="00D0358C">
      <w:pPr>
        <w:ind w:leftChars="100" w:left="31680" w:firstLine="420"/>
      </w:pPr>
      <w:r w:rsidRPr="007C3848">
        <w:tab/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 xml:space="preserve">strLTrim(str);     </w:t>
      </w:r>
      <w:r w:rsidRPr="007C3848">
        <w:rPr>
          <w:lang w:val="pt-BR"/>
        </w:rPr>
        <w:t>//</w:t>
      </w:r>
      <w:r w:rsidRPr="007C3848">
        <w:rPr>
          <w:rFonts w:cs="宋体" w:hint="eastAsia"/>
          <w:lang w:val="pt-BR"/>
        </w:rPr>
        <w:t>删除字符串左边空格，这是一个自定义函数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 (str[0]=='\n')    //</w:t>
      </w:r>
      <w:r w:rsidRPr="007C3848">
        <w:rPr>
          <w:rFonts w:cs="宋体" w:hint="eastAsia"/>
          <w:lang w:val="pt-BR"/>
        </w:rPr>
        <w:t>空行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strncpy(strTemp,str,2);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if(strstr(strTemp,"//")!=NULL)  //</w:t>
      </w:r>
      <w:r w:rsidRPr="007C3848">
        <w:rPr>
          <w:rFonts w:cs="宋体" w:hint="eastAsia"/>
          <w:lang w:val="pt-BR"/>
        </w:rPr>
        <w:t>注释行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跳过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继续读取下一行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continue;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char* token=strtok(str," ");     //</w:t>
      </w:r>
      <w:r w:rsidRPr="007C3848">
        <w:rPr>
          <w:rFonts w:cs="宋体" w:hint="eastAsia"/>
          <w:lang w:val="pt-BR"/>
        </w:rPr>
        <w:t>以空格为分隔符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分割一行数据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if(token==NULL)            //</w:t>
      </w:r>
      <w:r w:rsidRPr="007C3848">
        <w:rPr>
          <w:rFonts w:cs="宋体" w:hint="eastAsia"/>
          <w:lang w:val="pt-BR"/>
        </w:rPr>
        <w:t>分割为空串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失败退出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  <w:lang w:val="pt-BR"/>
        </w:rPr>
        <w:t>{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错误：读取图的边数据失败！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Nf=*token;                //</w:t>
      </w:r>
      <w:r w:rsidRPr="007C3848">
        <w:rPr>
          <w:rFonts w:cs="宋体" w:hint="eastAsia"/>
          <w:lang w:val="pt-BR"/>
        </w:rPr>
        <w:t>获取边的第一个顶点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token = strtok( NULL, " ");   //</w:t>
      </w:r>
      <w:r w:rsidRPr="007C3848">
        <w:rPr>
          <w:rFonts w:cs="宋体" w:hint="eastAsia"/>
          <w:lang w:val="pt-BR"/>
        </w:rPr>
        <w:t>读取下一个子串，即第二个顶点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if(token==NULL)          //</w:t>
      </w:r>
      <w:r w:rsidRPr="007C3848">
        <w:rPr>
          <w:rFonts w:cs="宋体" w:hint="eastAsia"/>
          <w:lang w:val="pt-BR"/>
        </w:rPr>
        <w:t>分割为空串，失败退出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printf("</w:t>
      </w:r>
      <w:r w:rsidRPr="007C3848">
        <w:rPr>
          <w:rFonts w:cs="宋体" w:hint="eastAsia"/>
          <w:lang w:val="pt-BR"/>
        </w:rPr>
        <w:t>错误：读取图的边数据失败！</w:t>
      </w:r>
      <w:r w:rsidRPr="007C3848">
        <w:rPr>
          <w:rFonts w:cs="Times New Roman"/>
          <w:lang w:val="pt-BR"/>
        </w:rPr>
        <w:t>\</w:t>
      </w:r>
      <w:r w:rsidRPr="007C3848">
        <w:rPr>
          <w:lang w:val="pt-BR"/>
        </w:rPr>
        <w:t>n");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fclose(pFile);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return false;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Ns=*token;    //</w:t>
      </w:r>
      <w:r w:rsidRPr="007C3848">
        <w:rPr>
          <w:rFonts w:cs="宋体" w:hint="eastAsia"/>
          <w:lang w:val="pt-BR"/>
        </w:rPr>
        <w:t>获取边的第二个顶点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 xml:space="preserve">                   //</w:t>
      </w:r>
      <w:r w:rsidRPr="007C3848">
        <w:rPr>
          <w:rFonts w:cs="宋体" w:hint="eastAsia"/>
          <w:lang w:val="pt-BR"/>
        </w:rPr>
        <w:t>从第一个顶点获取行号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t>for(nRow=0;nRow&lt;nNum;nRow++)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  <w:t>if(G.VerList[nRow].data==Nf)  //</w:t>
      </w:r>
      <w:r w:rsidRPr="007C3848">
        <w:rPr>
          <w:rFonts w:cs="宋体" w:hint="eastAsia"/>
          <w:lang w:val="pt-BR"/>
        </w:rPr>
        <w:t>从顶点列表找到第一个顶点的编号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break;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 xml:space="preserve">                    //</w:t>
      </w:r>
      <w:r w:rsidRPr="007C3848">
        <w:rPr>
          <w:rFonts w:cs="宋体" w:hint="eastAsia"/>
          <w:lang w:val="pt-BR"/>
        </w:rPr>
        <w:t>从第二个顶点获取列号</w:t>
      </w:r>
    </w:p>
    <w:p w:rsidR="003F10DB" w:rsidRPr="007C3848" w:rsidRDefault="003F10DB" w:rsidP="00D0358C">
      <w:pPr>
        <w:ind w:leftChars="100" w:left="31680" w:firstLine="420"/>
        <w:rPr>
          <w:lang w:val="it-IT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it-IT"/>
        </w:rPr>
        <w:t>for(nCol=0;nCol&lt;nNum;nCol++)</w:t>
      </w:r>
    </w:p>
    <w:p w:rsidR="003F10DB" w:rsidRPr="007C3848" w:rsidRDefault="003F10DB" w:rsidP="00D0358C">
      <w:pPr>
        <w:ind w:leftChars="100" w:left="3168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</w:r>
      <w:r w:rsidRPr="007C3848">
        <w:rPr>
          <w:lang w:val="it-IT"/>
        </w:rPr>
        <w:tab/>
        <w:t>if(G.VerList[nCol].data==Ns)  //</w:t>
      </w:r>
      <w:r w:rsidRPr="007C3848">
        <w:rPr>
          <w:rFonts w:cs="宋体" w:hint="eastAsia"/>
          <w:lang w:val="pt-BR"/>
        </w:rPr>
        <w:t>从顶点列表找到第二个顶点的编号</w:t>
      </w:r>
    </w:p>
    <w:p w:rsidR="003F10DB" w:rsidRPr="007C3848" w:rsidRDefault="003F10DB" w:rsidP="00D0358C">
      <w:pPr>
        <w:ind w:leftChars="100" w:left="31680" w:firstLine="420"/>
        <w:rPr>
          <w:lang w:val="it-IT"/>
        </w:rPr>
      </w:pP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rPr>
          <w:lang w:val="it-IT"/>
        </w:rPr>
        <w:t>break;</w:t>
      </w:r>
    </w:p>
    <w:p w:rsidR="003F10DB" w:rsidRPr="007C3848" w:rsidRDefault="003F10DB" w:rsidP="00D0358C">
      <w:pPr>
        <w:ind w:leftChars="100" w:left="31680" w:firstLine="420"/>
        <w:rPr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it-IT"/>
        </w:rPr>
      </w:pPr>
      <w:r w:rsidRPr="007C3848">
        <w:rPr>
          <w:lang w:val="it-IT"/>
        </w:rPr>
        <w:tab/>
      </w:r>
      <w:r w:rsidRPr="007C3848">
        <w:rPr>
          <w:lang w:val="it-IT"/>
        </w:rPr>
        <w:tab/>
        <w:t>//</w:t>
      </w:r>
      <w:r w:rsidRPr="007C3848">
        <w:rPr>
          <w:rFonts w:cs="宋体" w:hint="eastAsia"/>
          <w:lang w:val="pt-BR"/>
        </w:rPr>
        <w:t>如果为网</w:t>
      </w:r>
      <w:r w:rsidRPr="007C3848">
        <w:rPr>
          <w:rFonts w:cs="宋体" w:hint="eastAsia"/>
          <w:lang w:val="it-IT"/>
        </w:rPr>
        <w:t>，</w:t>
      </w:r>
      <w:r w:rsidRPr="007C3848">
        <w:rPr>
          <w:rFonts w:cs="宋体" w:hint="eastAsia"/>
          <w:lang w:val="pt-BR"/>
        </w:rPr>
        <w:t>读取权值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  <w:lang w:val="it-IT"/>
        </w:rPr>
        <w:tab/>
      </w:r>
      <w:r w:rsidRPr="007C3848">
        <w:rPr>
          <w:rFonts w:cs="Times New Roman"/>
          <w:lang w:val="it-IT"/>
        </w:rPr>
        <w:tab/>
      </w:r>
      <w:r w:rsidRPr="007C3848">
        <w:t>if(graphType==UDN || graphType==DN)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  <w:t>{            //</w:t>
      </w:r>
      <w:r w:rsidRPr="007C3848">
        <w:rPr>
          <w:rFonts w:cs="宋体" w:hint="eastAsia"/>
          <w:lang w:val="pt-BR"/>
        </w:rPr>
        <w:t>读取下一个子串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即边的附加信息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常为边的权重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 xml:space="preserve">token = strtok( NULL, " ");  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  <w:t>if(token==NULL)    //</w:t>
      </w:r>
      <w:r w:rsidRPr="007C3848">
        <w:rPr>
          <w:rFonts w:cs="宋体" w:hint="eastAsia"/>
          <w:lang w:val="pt-BR"/>
        </w:rPr>
        <w:t>分割为空串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失败退出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  <w:t>{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printf("</w:t>
      </w:r>
      <w:r w:rsidRPr="007C3848">
        <w:rPr>
          <w:rFonts w:cs="宋体" w:hint="eastAsia"/>
          <w:lang w:val="pt-BR"/>
        </w:rPr>
        <w:t>错误</w:t>
      </w:r>
      <w:r w:rsidRPr="007C3848">
        <w:rPr>
          <w:rFonts w:cs="宋体" w:hint="eastAsia"/>
        </w:rPr>
        <w:t>：</w:t>
      </w:r>
      <w:r w:rsidRPr="007C3848">
        <w:rPr>
          <w:rFonts w:cs="宋体" w:hint="eastAsia"/>
          <w:lang w:val="pt-BR"/>
        </w:rPr>
        <w:t>读取图的边数据失败</w:t>
      </w:r>
      <w:r w:rsidRPr="007C3848">
        <w:rPr>
          <w:rFonts w:cs="宋体" w:hint="eastAsia"/>
        </w:rPr>
        <w:t>！</w:t>
      </w:r>
      <w:r w:rsidRPr="007C3848">
        <w:rPr>
          <w:rFonts w:cs="Times New Roman"/>
        </w:rPr>
        <w:t>\</w:t>
      </w:r>
      <w:r w:rsidRPr="007C3848">
        <w:t>n");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</w:r>
      <w:r w:rsidRPr="007C3848">
        <w:tab/>
        <w:t>fclose(pFile);    //</w:t>
      </w:r>
      <w:r w:rsidRPr="007C3848">
        <w:rPr>
          <w:rFonts w:cs="宋体" w:hint="eastAsia"/>
          <w:lang w:val="pt-BR"/>
        </w:rPr>
        <w:t>关闭文件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return false;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</w:r>
      <w:r w:rsidRPr="007C3848"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tab/>
      </w:r>
      <w:r w:rsidRPr="007C3848">
        <w:tab/>
      </w:r>
      <w:r w:rsidRPr="007C3848">
        <w:tab/>
        <w:t>eWeight=atoi(token);  //</w:t>
      </w:r>
      <w:r w:rsidRPr="007C3848">
        <w:rPr>
          <w:rFonts w:cs="宋体" w:hint="eastAsia"/>
          <w:lang w:val="pt-BR"/>
        </w:rPr>
        <w:t>取得边的附加信息</w:t>
      </w:r>
      <w:r w:rsidRPr="007C3848">
        <w:rPr>
          <w:rFonts w:cs="宋体" w:hint="eastAsia"/>
        </w:rPr>
        <w:t>，</w:t>
      </w:r>
      <w:r w:rsidRPr="007C3848">
        <w:rPr>
          <w:rFonts w:cs="宋体" w:hint="eastAsia"/>
          <w:lang w:val="pt-BR"/>
        </w:rPr>
        <w:t>即权值</w:t>
      </w:r>
    </w:p>
    <w:p w:rsidR="003F10DB" w:rsidRPr="007C3848" w:rsidRDefault="003F10DB" w:rsidP="00D0358C">
      <w:pPr>
        <w:ind w:leftChars="100" w:left="31680" w:firstLine="420"/>
        <w:rPr>
          <w:rFonts w:cs="Times New Roman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  <w:t>}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t>eR=G.VerList[nRow].firstEdge;</w:t>
      </w:r>
    </w:p>
    <w:p w:rsidR="003F10DB" w:rsidRPr="007C3848" w:rsidRDefault="003F10DB" w:rsidP="00D0358C">
      <w:pPr>
        <w:ind w:leftChars="100" w:left="31680" w:firstLine="420"/>
        <w:rPr>
          <w:lang w:val="de-DE"/>
        </w:rPr>
      </w:pPr>
      <w:r w:rsidRPr="007C3848">
        <w:tab/>
      </w:r>
      <w:r w:rsidRPr="007C3848">
        <w:tab/>
      </w:r>
      <w:r w:rsidRPr="007C3848">
        <w:rPr>
          <w:lang w:val="de-DE"/>
        </w:rPr>
        <w:t>while(eR!=NULL &amp;&amp; eR-&gt;next!=NULL)</w:t>
      </w:r>
    </w:p>
    <w:p w:rsidR="003F10DB" w:rsidRPr="007C3848" w:rsidRDefault="003F10DB" w:rsidP="00D0358C">
      <w:pPr>
        <w:ind w:leftChars="100" w:left="3168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eR=eR-&gt;next;        //</w:t>
      </w:r>
      <w:r w:rsidRPr="007C3848">
        <w:rPr>
          <w:rFonts w:cs="宋体" w:hint="eastAsia"/>
          <w:lang w:val="pt-BR"/>
        </w:rPr>
        <w:t>后移边链表指针</w:t>
      </w:r>
      <w:r w:rsidRPr="007C3848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直至尾节点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p=new EdgeNode;        //</w:t>
      </w:r>
      <w:r w:rsidRPr="007C3848">
        <w:rPr>
          <w:rFonts w:cs="宋体" w:hint="eastAsia"/>
          <w:lang w:val="pt-BR"/>
        </w:rPr>
        <w:t>申请一个边链表结点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pt-BR"/>
        </w:rPr>
        <w:t>p-&gt;adjVer=nCol+1;       //</w:t>
      </w:r>
      <w:r w:rsidRPr="007C3848">
        <w:rPr>
          <w:rFonts w:cs="宋体" w:hint="eastAsia"/>
          <w:lang w:val="pt-BR"/>
        </w:rPr>
        <w:t>顶点的编号，从</w:t>
      </w:r>
      <w:r w:rsidRPr="007C3848">
        <w:rPr>
          <w:lang w:val="pt-BR"/>
        </w:rPr>
        <w:t>1</w:t>
      </w:r>
      <w:r w:rsidRPr="007C3848">
        <w:rPr>
          <w:rFonts w:cs="宋体" w:hint="eastAsia"/>
          <w:lang w:val="pt-BR"/>
        </w:rPr>
        <w:t>开始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 xml:space="preserve">    //</w:t>
      </w:r>
      <w:r w:rsidRPr="007C3848">
        <w:rPr>
          <w:rFonts w:cs="宋体" w:hint="eastAsia"/>
          <w:lang w:val="pt-BR"/>
        </w:rPr>
        <w:t>边的附加信息（权值），对有权图保存权值，无权图为</w:t>
      </w:r>
      <w:r w:rsidRPr="007C3848">
        <w:rPr>
          <w:lang w:val="pt-BR"/>
        </w:rPr>
        <w:t>1</w:t>
      </w:r>
    </w:p>
    <w:p w:rsidR="003F10DB" w:rsidRPr="007C3848" w:rsidRDefault="003F10DB" w:rsidP="00D0358C">
      <w:pPr>
        <w:ind w:leftChars="100" w:left="31680" w:firstLineChars="500" w:firstLine="31680"/>
      </w:pPr>
      <w:r w:rsidRPr="007C3848">
        <w:t xml:space="preserve">if(graphType==UDN || graphType==DN) </w:t>
      </w:r>
    </w:p>
    <w:p w:rsidR="003F10DB" w:rsidRPr="007C3848" w:rsidRDefault="003F10DB" w:rsidP="00D0358C">
      <w:pPr>
        <w:ind w:leftChars="100" w:left="31680" w:firstLine="420"/>
        <w:rPr>
          <w:lang w:val="de-DE"/>
        </w:rPr>
      </w:pP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rFonts w:cs="Times New Roman"/>
        </w:rPr>
        <w:tab/>
      </w:r>
      <w:r w:rsidRPr="007C3848">
        <w:rPr>
          <w:lang w:val="de-DE"/>
        </w:rPr>
        <w:t>p-&gt;eInfo=eWeight;</w:t>
      </w:r>
    </w:p>
    <w:p w:rsidR="003F10DB" w:rsidRPr="007C3848" w:rsidRDefault="003F10DB" w:rsidP="00D0358C">
      <w:pPr>
        <w:ind w:leftChars="100" w:left="31680" w:firstLine="420"/>
        <w:rPr>
          <w:lang w:val="de-DE"/>
        </w:rPr>
      </w:pPr>
      <w:r w:rsidRPr="007C3848">
        <w:rPr>
          <w:lang w:val="de-DE"/>
        </w:rPr>
        <w:tab/>
        <w:t xml:space="preserve">    else</w:t>
      </w:r>
    </w:p>
    <w:p w:rsidR="003F10DB" w:rsidRPr="007C3848" w:rsidRDefault="003F10DB" w:rsidP="00D0358C">
      <w:pPr>
        <w:ind w:leftChars="100" w:left="3168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 xml:space="preserve">p-&gt;eInfo=1; </w:t>
      </w:r>
    </w:p>
    <w:p w:rsidR="003F10DB" w:rsidRPr="007C3848" w:rsidRDefault="003F10DB" w:rsidP="00D0358C">
      <w:pPr>
        <w:ind w:leftChars="100" w:left="31680" w:firstLine="420"/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t>p-&gt;next=NULL;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if(G.VerList[nRow].firstEdge==NULL)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  <w:t>{</w:t>
      </w:r>
    </w:p>
    <w:p w:rsidR="003F10DB" w:rsidRPr="007C3848" w:rsidRDefault="003F10DB" w:rsidP="00D0358C">
      <w:pPr>
        <w:ind w:leftChars="100" w:left="31680" w:firstLine="420"/>
      </w:pPr>
      <w:r w:rsidRPr="007C3848">
        <w:tab/>
      </w:r>
      <w:r w:rsidRPr="007C3848">
        <w:tab/>
      </w:r>
      <w:r w:rsidRPr="007C3848">
        <w:tab/>
        <w:t>G.VerList[nRow].firstEdge=p;</w:t>
      </w:r>
    </w:p>
    <w:p w:rsidR="003F10DB" w:rsidRPr="007C3848" w:rsidRDefault="003F10DB" w:rsidP="00D0358C">
      <w:pPr>
        <w:ind w:leftChars="100" w:left="31680" w:firstLine="420"/>
        <w:rPr>
          <w:lang w:val="de-DE"/>
        </w:rPr>
      </w:pPr>
      <w:r w:rsidRPr="007C3848">
        <w:tab/>
      </w:r>
      <w:r w:rsidRPr="007C3848">
        <w:tab/>
      </w:r>
      <w:r w:rsidRPr="007C3848">
        <w:tab/>
      </w:r>
      <w:r w:rsidRPr="007C3848">
        <w:rPr>
          <w:lang w:val="de-DE"/>
        </w:rPr>
        <w:t>eR=p;</w:t>
      </w:r>
    </w:p>
    <w:p w:rsidR="003F10DB" w:rsidRPr="007C3848" w:rsidRDefault="003F10DB" w:rsidP="00D0358C">
      <w:pPr>
        <w:ind w:leftChars="100" w:left="3168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else</w:t>
      </w:r>
    </w:p>
    <w:p w:rsidR="003F10DB" w:rsidRPr="007C3848" w:rsidRDefault="003F10DB" w:rsidP="00D0358C">
      <w:pPr>
        <w:ind w:leftChars="100" w:left="3168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  <w:t>{</w:t>
      </w:r>
    </w:p>
    <w:p w:rsidR="003F10DB" w:rsidRPr="007C3848" w:rsidRDefault="003F10DB" w:rsidP="00D0358C">
      <w:pPr>
        <w:ind w:leftChars="100" w:left="3168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eR-&gt;next=p;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7C3848">
        <w:rPr>
          <w:lang w:val="de-DE"/>
        </w:rPr>
        <w:tab/>
        <w:t>eR=p;       //</w:t>
      </w:r>
      <w:r w:rsidRPr="007C3848">
        <w:rPr>
          <w:rFonts w:cs="宋体" w:hint="eastAsia"/>
          <w:lang w:val="pt-BR"/>
        </w:rPr>
        <w:t>新的尾指针</w:t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  <w:t>}</w:t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</w:p>
    <w:p w:rsidR="003F10DB" w:rsidRPr="007C3848" w:rsidRDefault="003F10DB" w:rsidP="00D0358C">
      <w:pPr>
        <w:ind w:leftChars="100" w:left="31680" w:firstLine="420"/>
        <w:rPr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edgeNum++;     //</w:t>
      </w:r>
      <w:r w:rsidRPr="007C3848">
        <w:rPr>
          <w:rFonts w:cs="宋体" w:hint="eastAsia"/>
          <w:lang w:val="pt-BR"/>
        </w:rPr>
        <w:t>边数加</w:t>
      </w:r>
      <w:r w:rsidRPr="007C3848">
        <w:rPr>
          <w:lang w:val="de-DE"/>
        </w:rPr>
        <w:t>1</w:t>
      </w:r>
    </w:p>
    <w:p w:rsidR="003F10DB" w:rsidRPr="007C3848" w:rsidRDefault="003F10DB" w:rsidP="00D0358C">
      <w:pPr>
        <w:ind w:leftChars="100" w:left="31680" w:firstLine="420"/>
        <w:rPr>
          <w:lang w:val="de-DE"/>
        </w:rPr>
      </w:pPr>
      <w:r w:rsidRPr="007C3848">
        <w:rPr>
          <w:lang w:val="de-DE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de-DE"/>
        </w:rPr>
      </w:pPr>
      <w:r w:rsidRPr="007C3848">
        <w:rPr>
          <w:lang w:val="de-DE"/>
        </w:rPr>
        <w:tab/>
        <w:t>G.VerNum=nNum;    //</w:t>
      </w:r>
      <w:r w:rsidRPr="007C3848">
        <w:rPr>
          <w:rFonts w:cs="宋体" w:hint="eastAsia"/>
          <w:lang w:val="pt-BR"/>
        </w:rPr>
        <w:t>图的顶点数</w:t>
      </w:r>
    </w:p>
    <w:p w:rsidR="003F10DB" w:rsidRPr="007C3848" w:rsidRDefault="003F10DB" w:rsidP="00D0358C">
      <w:pPr>
        <w:ind w:leftChars="100" w:left="31680" w:firstLine="420"/>
        <w:rPr>
          <w:lang w:val="de-DE"/>
        </w:rPr>
      </w:pPr>
      <w:r w:rsidRPr="007C3848">
        <w:rPr>
          <w:rFonts w:cs="Times New Roman"/>
          <w:lang w:val="de-DE"/>
        </w:rPr>
        <w:tab/>
      </w:r>
      <w:r w:rsidRPr="007C3848">
        <w:rPr>
          <w:lang w:val="de-DE"/>
        </w:rPr>
        <w:t>if(graphType==UDG || graphType==UDN)</w:t>
      </w:r>
    </w:p>
    <w:p w:rsidR="003F10DB" w:rsidRPr="00D0358C" w:rsidRDefault="003F10DB" w:rsidP="00D0358C">
      <w:pPr>
        <w:ind w:leftChars="100" w:left="31680" w:firstLine="420"/>
        <w:rPr>
          <w:lang w:val="de-DE"/>
        </w:rPr>
      </w:pPr>
      <w:r w:rsidRPr="007C3848">
        <w:rPr>
          <w:lang w:val="de-DE"/>
        </w:rPr>
        <w:tab/>
      </w:r>
      <w:r w:rsidRPr="007C3848">
        <w:rPr>
          <w:lang w:val="de-DE"/>
        </w:rPr>
        <w:tab/>
      </w:r>
      <w:r w:rsidRPr="00D0358C">
        <w:rPr>
          <w:lang w:val="de-DE"/>
        </w:rPr>
        <w:t>G.ArcNum=edgeNum / 2;   //</w:t>
      </w:r>
      <w:r w:rsidRPr="007C3848">
        <w:rPr>
          <w:rFonts w:cs="宋体" w:hint="eastAsia"/>
          <w:lang w:val="pt-BR"/>
        </w:rPr>
        <w:t>无向图或网的边数等于统计的数字除</w:t>
      </w:r>
      <w:r w:rsidRPr="00D0358C">
        <w:rPr>
          <w:lang w:val="de-DE"/>
        </w:rPr>
        <w:t xml:space="preserve">2  </w:t>
      </w:r>
    </w:p>
    <w:p w:rsidR="003F10DB" w:rsidRPr="00D0358C" w:rsidRDefault="003F10DB" w:rsidP="00D0358C">
      <w:pPr>
        <w:ind w:leftChars="100" w:left="31680" w:firstLine="420"/>
        <w:rPr>
          <w:lang w:val="de-DE"/>
        </w:rPr>
      </w:pPr>
      <w:r w:rsidRPr="00D0358C">
        <w:rPr>
          <w:lang w:val="de-DE"/>
        </w:rPr>
        <w:tab/>
        <w:t>else</w:t>
      </w:r>
    </w:p>
    <w:p w:rsidR="003F10DB" w:rsidRPr="00D0358C" w:rsidRDefault="003F10DB" w:rsidP="00D0358C">
      <w:pPr>
        <w:ind w:leftChars="100" w:left="31680" w:firstLine="420"/>
        <w:rPr>
          <w:lang w:val="de-DE"/>
        </w:rPr>
      </w:pPr>
      <w:r w:rsidRPr="00D0358C">
        <w:rPr>
          <w:lang w:val="de-DE"/>
        </w:rPr>
        <w:tab/>
      </w:r>
      <w:r w:rsidRPr="00D0358C">
        <w:rPr>
          <w:lang w:val="de-DE"/>
        </w:rPr>
        <w:tab/>
        <w:t>G.ArcNum=edgeNum;</w:t>
      </w:r>
    </w:p>
    <w:p w:rsidR="003F10DB" w:rsidRPr="00D0358C" w:rsidRDefault="003F10DB" w:rsidP="00D0358C">
      <w:pPr>
        <w:ind w:leftChars="100" w:left="31680" w:firstLine="420"/>
        <w:rPr>
          <w:rFonts w:cs="Times New Roman"/>
          <w:lang w:val="de-DE"/>
        </w:rPr>
      </w:pPr>
      <w:r w:rsidRPr="00D0358C">
        <w:rPr>
          <w:lang w:val="de-DE"/>
        </w:rPr>
        <w:tab/>
        <w:t>G.gKind=graphType;           //</w:t>
      </w:r>
      <w:r w:rsidRPr="007C3848">
        <w:rPr>
          <w:rFonts w:cs="宋体" w:hint="eastAsia"/>
          <w:lang w:val="pt-BR"/>
        </w:rPr>
        <w:t>图的类型</w:t>
      </w:r>
    </w:p>
    <w:p w:rsidR="003F10DB" w:rsidRPr="00D0358C" w:rsidRDefault="003F10DB" w:rsidP="00D0358C">
      <w:pPr>
        <w:ind w:leftChars="100" w:left="31680" w:firstLine="420"/>
        <w:rPr>
          <w:rFonts w:cs="Times New Roman"/>
          <w:lang w:val="de-DE"/>
        </w:rPr>
      </w:pPr>
      <w:r w:rsidRPr="00D0358C">
        <w:rPr>
          <w:rFonts w:cs="Times New Roman"/>
          <w:lang w:val="de-DE"/>
        </w:rPr>
        <w:tab/>
      </w:r>
      <w:r w:rsidRPr="00D0358C">
        <w:rPr>
          <w:lang w:val="de-DE"/>
        </w:rPr>
        <w:t>fclose(pFile);                 //</w:t>
      </w:r>
      <w:r w:rsidRPr="007C3848">
        <w:rPr>
          <w:rFonts w:cs="宋体" w:hint="eastAsia"/>
          <w:lang w:val="pt-BR"/>
        </w:rPr>
        <w:t>关闭文件</w:t>
      </w:r>
    </w:p>
    <w:p w:rsidR="003F10DB" w:rsidRPr="00D0358C" w:rsidRDefault="003F10DB" w:rsidP="00D0358C">
      <w:pPr>
        <w:ind w:leftChars="100" w:left="31680" w:firstLine="420"/>
        <w:rPr>
          <w:lang w:val="de-DE"/>
        </w:rPr>
      </w:pPr>
      <w:r w:rsidRPr="00D0358C">
        <w:rPr>
          <w:rFonts w:cs="Times New Roman"/>
          <w:lang w:val="de-DE"/>
        </w:rPr>
        <w:tab/>
      </w:r>
      <w:r w:rsidRPr="00D0358C">
        <w:rPr>
          <w:lang w:val="de-DE"/>
        </w:rPr>
        <w:t>return true;</w:t>
      </w:r>
    </w:p>
    <w:p w:rsidR="003F10DB" w:rsidRPr="00D0358C" w:rsidRDefault="003F10DB" w:rsidP="00D0358C">
      <w:pPr>
        <w:ind w:firstLine="420"/>
        <w:rPr>
          <w:rFonts w:cs="Times New Roman"/>
          <w:lang w:val="de-DE"/>
        </w:rPr>
      </w:pPr>
      <w:r w:rsidRPr="00D0358C">
        <w:rPr>
          <w:rFonts w:cs="Times New Roman"/>
          <w:lang w:val="de-DE"/>
        </w:rPr>
        <w:t>}</w:t>
      </w:r>
    </w:p>
    <w:p w:rsidR="003F10DB" w:rsidRPr="00D0358C" w:rsidRDefault="003F10DB" w:rsidP="00D0358C">
      <w:pPr>
        <w:ind w:firstLine="420"/>
        <w:rPr>
          <w:rFonts w:cs="Times New Roman"/>
          <w:b/>
          <w:bCs/>
          <w:lang w:val="de-DE"/>
        </w:rPr>
      </w:pPr>
      <w:r w:rsidRPr="00D0358C">
        <w:rPr>
          <w:b/>
          <w:bCs/>
          <w:lang w:val="de-DE"/>
        </w:rPr>
        <w:t xml:space="preserve">4. </w:t>
      </w:r>
      <w:r w:rsidRPr="007C3848">
        <w:rPr>
          <w:rFonts w:cs="宋体" w:hint="eastAsia"/>
          <w:b/>
          <w:bCs/>
          <w:lang w:val="pt-BR"/>
        </w:rPr>
        <w:t>图的销毁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宋体" w:hint="eastAsia"/>
          <w:lang w:val="pt-BR"/>
        </w:rPr>
        <w:t>以邻接矩阵为存储结构的图</w:t>
      </w:r>
      <w:r w:rsidRPr="00D0358C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因为使用矩阵存储图的数据</w:t>
      </w:r>
      <w:r w:rsidRPr="00D0358C">
        <w:rPr>
          <w:rFonts w:cs="宋体" w:hint="eastAsia"/>
          <w:lang w:val="de-DE"/>
        </w:rPr>
        <w:t>，</w:t>
      </w:r>
      <w:r w:rsidRPr="007C3848">
        <w:rPr>
          <w:rFonts w:cs="宋体" w:hint="eastAsia"/>
          <w:lang w:val="pt-BR"/>
        </w:rPr>
        <w:t>不存在销毁</w:t>
      </w:r>
      <w:r w:rsidRPr="00D0358C">
        <w:rPr>
          <w:rFonts w:cs="宋体" w:hint="eastAsia"/>
          <w:lang w:val="de-DE"/>
        </w:rPr>
        <w:t>（</w:t>
      </w:r>
      <w:r w:rsidRPr="007C3848">
        <w:rPr>
          <w:rFonts w:cs="宋体" w:hint="eastAsia"/>
          <w:lang w:val="pt-BR"/>
        </w:rPr>
        <w:t>释放内存</w:t>
      </w:r>
      <w:r w:rsidRPr="00D0358C">
        <w:rPr>
          <w:rFonts w:cs="宋体" w:hint="eastAsia"/>
          <w:lang w:val="de-DE"/>
        </w:rPr>
        <w:t>）</w:t>
      </w:r>
      <w:r w:rsidRPr="007C3848">
        <w:rPr>
          <w:rFonts w:cs="宋体" w:hint="eastAsia"/>
          <w:lang w:val="pt-BR"/>
        </w:rPr>
        <w:t>问题。但是以邻接表为存储结构的图，由于在创建图的过程中使用</w:t>
      </w:r>
      <w:r w:rsidRPr="007C3848">
        <w:rPr>
          <w:lang w:val="pt-BR"/>
        </w:rPr>
        <w:t>malloc()</w:t>
      </w:r>
      <w:r w:rsidRPr="007C3848">
        <w:rPr>
          <w:rFonts w:cs="宋体" w:hint="eastAsia"/>
          <w:lang w:val="pt-BR"/>
        </w:rPr>
        <w:t>函数或</w:t>
      </w:r>
      <w:r w:rsidRPr="007C3848">
        <w:rPr>
          <w:lang w:val="pt-BR"/>
        </w:rPr>
        <w:t>new</w:t>
      </w:r>
      <w:r w:rsidRPr="007C3848">
        <w:rPr>
          <w:rFonts w:cs="宋体" w:hint="eastAsia"/>
          <w:lang w:val="pt-BR"/>
        </w:rPr>
        <w:t>操作符动态申请了内存，当这个图不再需要时，必须手工释放动态申请的内存，否则造成内存泄漏。下面给出一个销毁邻接表表示的图的程序。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void DestroyGraph(Graph &amp;G)</w:t>
      </w:r>
    </w:p>
    <w:p w:rsidR="003F10DB" w:rsidRPr="007C3848" w:rsidRDefault="003F10DB" w:rsidP="00D0358C">
      <w:pPr>
        <w:ind w:firstLine="420"/>
        <w:rPr>
          <w:lang w:val="pt-BR"/>
        </w:rPr>
      </w:pPr>
      <w:r w:rsidRPr="007C3848">
        <w:rPr>
          <w:lang w:val="pt-BR"/>
        </w:rPr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EdgeNode *p,*u;        //</w:t>
      </w:r>
      <w:r w:rsidRPr="007C3848">
        <w:rPr>
          <w:rFonts w:cs="宋体" w:hint="eastAsia"/>
          <w:lang w:val="pt-BR"/>
        </w:rPr>
        <w:t>边链表结点指针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int vID;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  <w:t>for(vID=1; vID&lt;=G.VerNum; vID++)  //</w:t>
      </w:r>
      <w:r w:rsidRPr="007C3848">
        <w:rPr>
          <w:rFonts w:cs="宋体" w:hint="eastAsia"/>
          <w:lang w:val="pt-BR"/>
        </w:rPr>
        <w:t>循环删除每个顶点的边链表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  <w:t>{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p=G.VerList[vID-1].firstEdge;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G.VerList[vID-1].firstEdge=NULL;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while(p)           //</w:t>
      </w:r>
      <w:r w:rsidRPr="007C3848">
        <w:rPr>
          <w:rFonts w:cs="宋体" w:hint="eastAsia"/>
          <w:lang w:val="pt-BR"/>
        </w:rPr>
        <w:t>循环删除当前顶点所有的关联边</w:t>
      </w:r>
      <w:r w:rsidRPr="007C3848">
        <w:rPr>
          <w:lang w:val="pt-BR"/>
        </w:rPr>
        <w:t xml:space="preserve"> </w:t>
      </w:r>
    </w:p>
    <w:p w:rsidR="003F10DB" w:rsidRPr="007C3848" w:rsidRDefault="003F10DB" w:rsidP="00D0358C">
      <w:pPr>
        <w:ind w:leftChars="100" w:left="31680" w:firstLine="420"/>
        <w:rPr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  <w:t>{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t-BR"/>
        </w:rPr>
        <w:tab/>
      </w:r>
      <w:r w:rsidRPr="007C3848">
        <w:rPr>
          <w:lang w:val="pt-BR"/>
        </w:rPr>
        <w:tab/>
      </w:r>
      <w:r w:rsidRPr="007C3848">
        <w:rPr>
          <w:lang w:val="pt-BR"/>
        </w:rPr>
        <w:tab/>
        <w:t>u=p-&gt;next;    //u</w:t>
      </w:r>
      <w:r w:rsidRPr="007C3848">
        <w:rPr>
          <w:rFonts w:cs="宋体" w:hint="eastAsia"/>
          <w:lang w:val="pt-BR"/>
        </w:rPr>
        <w:t>指向下一个边结点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t-BR"/>
        </w:rPr>
        <w:t>delete(p);     //</w:t>
      </w:r>
      <w:r w:rsidRPr="007C3848">
        <w:rPr>
          <w:rFonts w:cs="宋体" w:hint="eastAsia"/>
          <w:lang w:val="pt-BR"/>
        </w:rPr>
        <w:t>删除当前边结点</w:t>
      </w:r>
    </w:p>
    <w:p w:rsidR="003F10DB" w:rsidRPr="007C3848" w:rsidRDefault="003F10DB" w:rsidP="00D0358C">
      <w:pPr>
        <w:ind w:leftChars="100" w:left="31680" w:firstLine="420"/>
        <w:rPr>
          <w:lang w:val="pl-PL"/>
        </w:rPr>
      </w:pP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rFonts w:cs="Times New Roman"/>
          <w:lang w:val="pt-BR"/>
        </w:rPr>
        <w:tab/>
      </w:r>
      <w:r w:rsidRPr="007C3848">
        <w:rPr>
          <w:lang w:val="pl-PL"/>
        </w:rPr>
        <w:t>p=u;</w:t>
      </w:r>
    </w:p>
    <w:p w:rsidR="003F10DB" w:rsidRPr="007C3848" w:rsidRDefault="003F10DB" w:rsidP="00D0358C">
      <w:pPr>
        <w:ind w:leftChars="100" w:left="31680" w:firstLine="420"/>
        <w:rPr>
          <w:lang w:val="pl-PL"/>
        </w:rPr>
      </w:pPr>
      <w:r w:rsidRPr="007C3848">
        <w:rPr>
          <w:lang w:val="pl-PL"/>
        </w:rPr>
        <w:tab/>
      </w:r>
      <w:r w:rsidRPr="007C3848">
        <w:rPr>
          <w:lang w:val="pl-PL"/>
        </w:rPr>
        <w:tab/>
        <w:t>}</w:t>
      </w:r>
      <w:r w:rsidRPr="007C3848">
        <w:rPr>
          <w:lang w:val="pl-PL"/>
        </w:rPr>
        <w:tab/>
      </w:r>
      <w:r w:rsidRPr="007C3848">
        <w:rPr>
          <w:lang w:val="pl-PL"/>
        </w:rPr>
        <w:tab/>
      </w:r>
    </w:p>
    <w:p w:rsidR="003F10DB" w:rsidRPr="007C3848" w:rsidRDefault="003F10DB" w:rsidP="00D0358C">
      <w:pPr>
        <w:ind w:leftChars="100" w:left="31680" w:firstLine="420"/>
        <w:rPr>
          <w:lang w:val="pl-PL"/>
        </w:rPr>
      </w:pPr>
      <w:r w:rsidRPr="007C3848">
        <w:rPr>
          <w:lang w:val="pl-PL"/>
        </w:rPr>
        <w:tab/>
        <w:t>}</w:t>
      </w:r>
    </w:p>
    <w:p w:rsidR="003F10DB" w:rsidRPr="007C3848" w:rsidRDefault="003F10DB" w:rsidP="00D0358C">
      <w:pPr>
        <w:ind w:leftChars="100" w:left="31680" w:firstLine="420"/>
        <w:rPr>
          <w:lang w:val="pl-PL"/>
        </w:rPr>
      </w:pPr>
      <w:r w:rsidRPr="007C3848">
        <w:rPr>
          <w:lang w:val="pl-PL"/>
        </w:rPr>
        <w:tab/>
        <w:t>p=NULL;</w:t>
      </w:r>
    </w:p>
    <w:p w:rsidR="003F10DB" w:rsidRPr="007C3848" w:rsidRDefault="003F10DB" w:rsidP="00D0358C">
      <w:pPr>
        <w:ind w:leftChars="100" w:left="31680" w:firstLine="420"/>
        <w:rPr>
          <w:lang w:val="pl-PL"/>
        </w:rPr>
      </w:pPr>
      <w:r w:rsidRPr="007C3848">
        <w:rPr>
          <w:lang w:val="pl-PL"/>
        </w:rPr>
        <w:tab/>
        <w:t>u=NULL;</w:t>
      </w:r>
    </w:p>
    <w:p w:rsidR="003F10DB" w:rsidRPr="007C3848" w:rsidRDefault="003F10DB" w:rsidP="00D0358C">
      <w:pPr>
        <w:ind w:leftChars="100" w:left="31680" w:firstLine="420"/>
        <w:rPr>
          <w:rFonts w:cs="Times New Roman"/>
          <w:lang w:val="pt-BR"/>
        </w:rPr>
      </w:pPr>
      <w:r w:rsidRPr="007C3848">
        <w:rPr>
          <w:lang w:val="pl-PL"/>
        </w:rPr>
        <w:tab/>
      </w:r>
      <w:r w:rsidRPr="007C3848">
        <w:rPr>
          <w:lang w:val="pt-BR"/>
        </w:rPr>
        <w:t>G.VerNum=-1;  //</w:t>
      </w:r>
      <w:r w:rsidRPr="007C3848">
        <w:rPr>
          <w:rFonts w:cs="宋体" w:hint="eastAsia"/>
          <w:lang w:val="pt-BR"/>
        </w:rPr>
        <w:t>标识图已经销毁</w:t>
      </w:r>
    </w:p>
    <w:p w:rsidR="003F10DB" w:rsidRPr="007C3848" w:rsidRDefault="003F10DB" w:rsidP="00D0358C">
      <w:pPr>
        <w:ind w:firstLine="420"/>
        <w:rPr>
          <w:rFonts w:cs="Times New Roman"/>
          <w:lang w:val="pt-BR"/>
        </w:rPr>
      </w:pPr>
      <w:r w:rsidRPr="007C3848">
        <w:rPr>
          <w:rFonts w:cs="Times New Roman"/>
          <w:lang w:val="pt-BR"/>
        </w:rPr>
        <w:t>}</w:t>
      </w:r>
    </w:p>
    <w:p w:rsidR="003F10DB" w:rsidRPr="000B4950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Default="003F10DB">
      <w:pPr>
        <w:rPr>
          <w:rFonts w:cs="Times New Roman"/>
          <w:sz w:val="24"/>
          <w:szCs w:val="24"/>
        </w:rPr>
      </w:pPr>
    </w:p>
    <w:p w:rsidR="003F10DB" w:rsidRPr="00FB6A65" w:rsidRDefault="003F10DB">
      <w:pPr>
        <w:rPr>
          <w:rFonts w:cs="Times New Roman"/>
          <w:sz w:val="24"/>
          <w:szCs w:val="24"/>
        </w:rPr>
      </w:pPr>
    </w:p>
    <w:sectPr w:rsidR="003F10DB" w:rsidRPr="00FB6A65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0DB" w:rsidRDefault="003F10DB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F10DB" w:rsidRDefault="003F10DB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0DB" w:rsidRDefault="003F10DB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F10DB" w:rsidRDefault="003F10DB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6A65"/>
    <w:rsid w:val="00031E5D"/>
    <w:rsid w:val="00051EA5"/>
    <w:rsid w:val="0007103F"/>
    <w:rsid w:val="0008401F"/>
    <w:rsid w:val="000A17D8"/>
    <w:rsid w:val="000B4950"/>
    <w:rsid w:val="00160AC7"/>
    <w:rsid w:val="00185AE5"/>
    <w:rsid w:val="002D6FCC"/>
    <w:rsid w:val="002E6BAD"/>
    <w:rsid w:val="0032034E"/>
    <w:rsid w:val="00341158"/>
    <w:rsid w:val="00376EB1"/>
    <w:rsid w:val="00390E64"/>
    <w:rsid w:val="003F10DB"/>
    <w:rsid w:val="00422FA0"/>
    <w:rsid w:val="00533659"/>
    <w:rsid w:val="00534E57"/>
    <w:rsid w:val="00557BCA"/>
    <w:rsid w:val="00560F2F"/>
    <w:rsid w:val="0056423F"/>
    <w:rsid w:val="00640755"/>
    <w:rsid w:val="006A2D8F"/>
    <w:rsid w:val="00770D17"/>
    <w:rsid w:val="007C3848"/>
    <w:rsid w:val="007F498A"/>
    <w:rsid w:val="008118BF"/>
    <w:rsid w:val="008161C8"/>
    <w:rsid w:val="00866415"/>
    <w:rsid w:val="008C5FA1"/>
    <w:rsid w:val="009410AC"/>
    <w:rsid w:val="009D49F3"/>
    <w:rsid w:val="009F1FF9"/>
    <w:rsid w:val="00A81A40"/>
    <w:rsid w:val="00B332F3"/>
    <w:rsid w:val="00B6122A"/>
    <w:rsid w:val="00B672B1"/>
    <w:rsid w:val="00B90C4E"/>
    <w:rsid w:val="00BA0014"/>
    <w:rsid w:val="00BB167A"/>
    <w:rsid w:val="00BE6C7C"/>
    <w:rsid w:val="00C47065"/>
    <w:rsid w:val="00C52ECB"/>
    <w:rsid w:val="00C6432C"/>
    <w:rsid w:val="00C85068"/>
    <w:rsid w:val="00CF521F"/>
    <w:rsid w:val="00D0358C"/>
    <w:rsid w:val="00DF7BE3"/>
    <w:rsid w:val="00E62564"/>
    <w:rsid w:val="00E74AF3"/>
    <w:rsid w:val="00ED2285"/>
    <w:rsid w:val="00F038C3"/>
    <w:rsid w:val="00FB6A65"/>
    <w:rsid w:val="00FE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6A6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B6A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14</Pages>
  <Words>1787</Words>
  <Characters>10187</Characters>
  <Application>Microsoft Office Outlook</Application>
  <DocSecurity>0</DocSecurity>
  <Lines>0</Lines>
  <Paragraphs>0</Paragraphs>
  <ScaleCrop>false</ScaleCrop>
  <Company>Lenovo (Beijing) Limited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</cp:lastModifiedBy>
  <cp:revision>35</cp:revision>
  <dcterms:created xsi:type="dcterms:W3CDTF">2015-12-02T09:07:00Z</dcterms:created>
  <dcterms:modified xsi:type="dcterms:W3CDTF">2016-01-04T13:47:00Z</dcterms:modified>
</cp:coreProperties>
</file>